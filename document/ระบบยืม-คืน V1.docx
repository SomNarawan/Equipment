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7E1" w:rsidRPr="00C157E1" w:rsidRDefault="00C157E1" w:rsidP="00BD4E9C">
      <w:pPr>
        <w:jc w:val="thaiDistribute"/>
        <w:rPr>
          <w:rFonts w:ascii="TH SarabunPSK" w:hAnsi="TH SarabunPSK" w:cs="TH SarabunPSK"/>
          <w:cs/>
        </w:rPr>
      </w:pPr>
    </w:p>
    <w:p w:rsidR="00C157E1" w:rsidRPr="00086F1C" w:rsidRDefault="00C157E1" w:rsidP="004356A9">
      <w:pPr>
        <w:jc w:val="right"/>
        <w:rPr>
          <w:rFonts w:ascii="TH SarabunPSK" w:hAnsi="TH SarabunPSK" w:cs="TH SarabunPSK"/>
          <w:sz w:val="56"/>
          <w:szCs w:val="56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EB83FEAFDB14C29904E676E1E2E8F77"/>
        </w:placeholder>
      </w:sdtPr>
      <w:sdtEndPr/>
      <w:sdtContent>
        <w:p w:rsidR="00C157E1" w:rsidRPr="00086F1C" w:rsidRDefault="00616BD9" w:rsidP="004356A9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>ระบบยืม-คืนอุปกรณ์สำหรับภาควิชาวิศวกรรมคอมพิวเตอร์</w:t>
          </w:r>
        </w:p>
      </w:sdtContent>
    </w:sdt>
    <w:p w:rsidR="00C157E1" w:rsidRDefault="00C157E1" w:rsidP="004356A9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:rsidR="00086F1C" w:rsidRDefault="00086F1C" w:rsidP="004356A9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3EBC6" wp14:editId="0E38AB87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90D49E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" strokecolor="black [3040]" strokeweight="1.5pt"/>
            </w:pict>
          </mc:Fallback>
        </mc:AlternateContent>
      </w:r>
    </w:p>
    <w:p w:rsidR="00C157E1" w:rsidRDefault="00C157E1" w:rsidP="004356A9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D4897D6BB56C4A6BA49ED02868CF369D"/>
          </w:placeholder>
        </w:sdtPr>
        <w:sdtEndPr/>
        <w:sdtContent>
          <w:r w:rsidR="00BC4867">
            <w:rPr>
              <w:rFonts w:ascii="TH SarabunPSK" w:hAnsi="TH SarabunPSK" w:cs="TH SarabunPSK"/>
              <w:sz w:val="56"/>
              <w:szCs w:val="56"/>
            </w:rPr>
            <w:t>1</w:t>
          </w:r>
        </w:sdtContent>
      </w:sdt>
    </w:p>
    <w:p w:rsidR="00C157E1" w:rsidRDefault="00C157E1" w:rsidP="004356A9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B5C49DF7D22F4C0AA90DE2CC4CA078BB"/>
          </w:placeholder>
        </w:sdtPr>
        <w:sdtEndPr/>
        <w:sdtContent>
          <w:r w:rsidR="00BC4867">
            <w:rPr>
              <w:rFonts w:ascii="TH SarabunPSK" w:hAnsi="TH SarabunPSK" w:cs="TH SarabunPSK"/>
              <w:sz w:val="56"/>
              <w:szCs w:val="56"/>
            </w:rPr>
            <w:t>7/</w:t>
          </w:r>
          <w:r w:rsidR="00BC4867">
            <w:rPr>
              <w:rFonts w:ascii="TH SarabunPSK" w:hAnsi="TH SarabunPSK" w:cs="TH SarabunPSK" w:hint="cs"/>
              <w:sz w:val="56"/>
              <w:szCs w:val="56"/>
              <w:cs/>
            </w:rPr>
            <w:t>ก</w:t>
          </w:r>
          <w:r w:rsidR="00BC4867">
            <w:rPr>
              <w:rFonts w:ascii="TH SarabunPSK" w:hAnsi="TH SarabunPSK" w:cs="TH SarabunPSK"/>
              <w:sz w:val="56"/>
              <w:szCs w:val="56"/>
            </w:rPr>
            <w:t>.</w:t>
          </w:r>
          <w:r w:rsidR="00BC4867">
            <w:rPr>
              <w:rFonts w:ascii="TH SarabunPSK" w:hAnsi="TH SarabunPSK" w:cs="TH SarabunPSK" w:hint="cs"/>
              <w:sz w:val="56"/>
              <w:szCs w:val="56"/>
              <w:cs/>
            </w:rPr>
            <w:t>พ./2563</w:t>
          </w:r>
        </w:sdtContent>
      </w:sdt>
    </w:p>
    <w:p w:rsidR="00C157E1" w:rsidRDefault="00C157E1" w:rsidP="004356A9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sdt>
      <w:sdtPr>
        <w:rPr>
          <w:rFonts w:ascii="TH SarabunPSK" w:hAnsi="TH SarabunPSK" w:cs="TH SarabunPSK" w:hint="cs"/>
          <w:sz w:val="56"/>
          <w:szCs w:val="56"/>
        </w:rPr>
        <w:id w:val="-336467108"/>
        <w:placeholder>
          <w:docPart w:val="75E9042BBD924D8095CD604D3B5FCBD2"/>
        </w:placeholder>
      </w:sdtPr>
      <w:sdtEndPr/>
      <w:sdtContent>
        <w:p w:rsidR="00BC4867" w:rsidRDefault="00BC4867" w:rsidP="004356A9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>กลุ่ม 9</w:t>
          </w:r>
        </w:p>
        <w:p w:rsidR="00086F1C" w:rsidRDefault="00BC4867" w:rsidP="004356A9">
          <w:pPr>
            <w:jc w:val="right"/>
            <w:rPr>
              <w:rFonts w:ascii="TH SarabunPSK" w:hAnsi="TH SarabunPSK" w:cs="TH SarabunPSK"/>
              <w:sz w:val="56"/>
              <w:szCs w:val="56"/>
              <w:cs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>นายนราธร  ไชยสลี  รหัสนิสิต 6020501345</w:t>
          </w:r>
          <w:r>
            <w:rPr>
              <w:rFonts w:ascii="TH SarabunPSK" w:hAnsi="TH SarabunPSK" w:cs="TH SarabunPSK"/>
              <w:sz w:val="56"/>
              <w:szCs w:val="56"/>
              <w:cs/>
            </w:rPr>
            <w:br/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 xml:space="preserve">นางสาวนราวัลย์  </w:t>
          </w:r>
          <w:r w:rsidR="00E6688E">
            <w:rPr>
              <w:rFonts w:ascii="TH SarabunPSK" w:hAnsi="TH SarabunPSK" w:cs="TH SarabunPSK" w:hint="cs"/>
              <w:sz w:val="56"/>
              <w:szCs w:val="56"/>
              <w:cs/>
            </w:rPr>
            <w:t>เอี่ยมส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อาด  รหัสนิสิต 6020501361</w:t>
          </w:r>
          <w:r>
            <w:rPr>
              <w:rFonts w:ascii="TH SarabunPSK" w:hAnsi="TH SarabunPSK" w:cs="TH SarabunPSK"/>
              <w:sz w:val="56"/>
              <w:szCs w:val="56"/>
              <w:cs/>
            </w:rPr>
            <w:br/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นางสาวธัญชนก  ศรีทองคำ</w:t>
          </w:r>
          <w:r>
            <w:rPr>
              <w:rFonts w:ascii="TH SarabunPSK" w:hAnsi="TH SarabunPSK" w:cs="TH SarabunPSK"/>
              <w:sz w:val="56"/>
              <w:szCs w:val="56"/>
            </w:rPr>
            <w:t xml:space="preserve">  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รหัสนิสิต 6020503801</w:t>
          </w:r>
          <w:r>
            <w:rPr>
              <w:rFonts w:ascii="TH SarabunPSK" w:hAnsi="TH SarabunPSK" w:cs="TH SarabunPSK"/>
              <w:sz w:val="56"/>
              <w:szCs w:val="56"/>
            </w:rPr>
            <w:br/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นางสาวธีรยา  เลปนะสุวรรณ</w:t>
          </w:r>
          <w:r>
            <w:rPr>
              <w:rFonts w:ascii="TH SarabunPSK" w:hAnsi="TH SarabunPSK" w:cs="TH SarabunPSK"/>
              <w:sz w:val="56"/>
              <w:szCs w:val="56"/>
            </w:rPr>
            <w:t xml:space="preserve">  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รหัสนิสิต 6020503810</w:t>
          </w:r>
        </w:p>
      </w:sdtContent>
    </w:sdt>
    <w:p w:rsidR="00086F1C" w:rsidRDefault="00086F1C" w:rsidP="00BD4E9C">
      <w:pPr>
        <w:jc w:val="thaiDistribute"/>
        <w:rPr>
          <w:rFonts w:ascii="TH SarabunPSK" w:hAnsi="TH SarabunPSK" w:cs="TH SarabunPSK"/>
          <w:sz w:val="56"/>
          <w:szCs w:val="56"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hAnsi="TH SarabunPSK" w:cs="TH SarabunPSK"/>
          <w:sz w:val="56"/>
          <w:szCs w:val="56"/>
          <w:cs/>
        </w:rPr>
        <w:br w:type="page"/>
      </w:r>
    </w:p>
    <w:p w:rsidR="00C157E1" w:rsidRDefault="00FC1070" w:rsidP="000D119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:rsidR="00476FA5" w:rsidRPr="00D01F85" w:rsidRDefault="00476FA5" w:rsidP="003A2E54">
      <w:pPr>
        <w:tabs>
          <w:tab w:val="left" w:pos="720"/>
          <w:tab w:val="left" w:pos="8640"/>
        </w:tabs>
        <w:spacing w:line="240" w:lineRule="auto"/>
        <w:jc w:val="thaiDistribute"/>
        <w:rPr>
          <w:rFonts w:ascii="TH SarabunPSK" w:hAnsi="TH SarabunPSK" w:cs="TH SarabunPSK"/>
        </w:rPr>
      </w:pPr>
      <w:r w:rsidRPr="00D01F85">
        <w:rPr>
          <w:rFonts w:ascii="TH SarabunPSK" w:hAnsi="TH SarabunPSK" w:cs="TH SarabunPSK"/>
          <w:cs/>
        </w:rPr>
        <w:t>บทนำ</w:t>
      </w:r>
      <w:r w:rsidR="003A2E54" w:rsidRPr="00D01F85">
        <w:rPr>
          <w:rFonts w:ascii="TH SarabunPSK" w:hAnsi="TH SarabunPSK" w:cs="TH SarabunPSK" w:hint="cs"/>
          <w:cs/>
        </w:rPr>
        <w:tab/>
      </w:r>
      <w:r w:rsidR="003A2E54" w:rsidRPr="00D01F85">
        <w:rPr>
          <w:rFonts w:ascii="TH SarabunPSK" w:hAnsi="TH SarabunPSK" w:cs="TH SarabunPSK" w:hint="cs"/>
          <w:cs/>
        </w:rPr>
        <w:tab/>
        <w:t>3</w:t>
      </w:r>
    </w:p>
    <w:p w:rsidR="00476FA5" w:rsidRPr="00D01F85" w:rsidRDefault="00476FA5" w:rsidP="003A2E54">
      <w:pPr>
        <w:tabs>
          <w:tab w:val="left" w:pos="720"/>
          <w:tab w:val="left" w:pos="8640"/>
        </w:tabs>
        <w:spacing w:line="240" w:lineRule="auto"/>
        <w:jc w:val="thaiDistribute"/>
        <w:rPr>
          <w:rFonts w:ascii="TH SarabunPSK" w:hAnsi="TH SarabunPSK" w:cs="TH SarabunPSK"/>
        </w:rPr>
      </w:pPr>
      <w:r w:rsidRPr="00D01F85">
        <w:rPr>
          <w:rFonts w:ascii="TH SarabunPSK" w:hAnsi="TH SarabunPSK" w:cs="TH SarabunPSK"/>
          <w:cs/>
        </w:rPr>
        <w:t>ความต้องการของผู้ใช้ (</w:t>
      </w:r>
      <w:r w:rsidRPr="00D01F85">
        <w:rPr>
          <w:rFonts w:ascii="TH SarabunPSK" w:hAnsi="TH SarabunPSK" w:cs="TH SarabunPSK"/>
        </w:rPr>
        <w:t>User Requirements)</w:t>
      </w:r>
      <w:r w:rsidR="003A2E54" w:rsidRPr="00D01F85">
        <w:rPr>
          <w:rFonts w:ascii="TH SarabunPSK" w:hAnsi="TH SarabunPSK" w:cs="TH SarabunPSK" w:hint="cs"/>
          <w:cs/>
        </w:rPr>
        <w:tab/>
      </w:r>
    </w:p>
    <w:p w:rsidR="00476FA5" w:rsidRPr="00D01F85" w:rsidRDefault="00476FA5" w:rsidP="003A2E54">
      <w:pPr>
        <w:tabs>
          <w:tab w:val="left" w:pos="720"/>
          <w:tab w:val="left" w:pos="8640"/>
        </w:tabs>
        <w:spacing w:line="240" w:lineRule="auto"/>
        <w:jc w:val="thaiDistribute"/>
        <w:rPr>
          <w:rFonts w:ascii="TH SarabunPSK" w:hAnsi="TH SarabunPSK" w:cs="TH SarabunPSK"/>
        </w:rPr>
      </w:pPr>
      <w:r w:rsidRPr="00D01F85">
        <w:rPr>
          <w:rFonts w:ascii="TH SarabunPSK" w:hAnsi="TH SarabunPSK" w:cs="TH SarabunPSK"/>
          <w:cs/>
        </w:rPr>
        <w:tab/>
        <w:t>ส่วนต่อประสานของซอฟต์แวร์</w:t>
      </w:r>
      <w:r w:rsidR="003A2E54" w:rsidRPr="00D01F85">
        <w:rPr>
          <w:rFonts w:ascii="TH SarabunPSK" w:hAnsi="TH SarabunPSK" w:cs="TH SarabunPSK" w:hint="cs"/>
          <w:cs/>
        </w:rPr>
        <w:tab/>
        <w:t>3</w:t>
      </w:r>
    </w:p>
    <w:p w:rsidR="00476FA5" w:rsidRPr="00D01F85" w:rsidRDefault="00476FA5" w:rsidP="003A2E54">
      <w:pPr>
        <w:tabs>
          <w:tab w:val="left" w:pos="720"/>
          <w:tab w:val="left" w:pos="8640"/>
        </w:tabs>
        <w:spacing w:line="240" w:lineRule="auto"/>
        <w:jc w:val="thaiDistribute"/>
        <w:rPr>
          <w:rFonts w:ascii="TH SarabunPSK" w:hAnsi="TH SarabunPSK" w:cs="TH SarabunPSK"/>
        </w:rPr>
      </w:pPr>
      <w:r w:rsidRPr="00D01F85">
        <w:rPr>
          <w:rFonts w:ascii="TH SarabunPSK" w:hAnsi="TH SarabunPSK" w:cs="TH SarabunPSK"/>
          <w:cs/>
        </w:rPr>
        <w:tab/>
        <w:t>ส่วนต่อประสานกับผู้ใช้</w:t>
      </w:r>
      <w:r w:rsidR="003A2E54" w:rsidRPr="00D01F85">
        <w:rPr>
          <w:rFonts w:ascii="TH SarabunPSK" w:hAnsi="TH SarabunPSK" w:cs="TH SarabunPSK" w:hint="cs"/>
          <w:cs/>
        </w:rPr>
        <w:tab/>
        <w:t>3</w:t>
      </w:r>
    </w:p>
    <w:p w:rsidR="00476FA5" w:rsidRPr="00D01F85" w:rsidRDefault="00476FA5" w:rsidP="003A2E54">
      <w:pPr>
        <w:tabs>
          <w:tab w:val="left" w:pos="720"/>
          <w:tab w:val="left" w:pos="8640"/>
        </w:tabs>
        <w:spacing w:line="240" w:lineRule="auto"/>
        <w:jc w:val="thaiDistribute"/>
        <w:rPr>
          <w:rFonts w:ascii="TH SarabunPSK" w:hAnsi="TH SarabunPSK" w:cs="TH SarabunPSK"/>
        </w:rPr>
      </w:pPr>
      <w:r w:rsidRPr="00D01F85">
        <w:rPr>
          <w:rFonts w:ascii="TH SarabunPSK" w:hAnsi="TH SarabunPSK" w:cs="TH SarabunPSK"/>
          <w:cs/>
        </w:rPr>
        <w:tab/>
        <w:t>คุณลักษณะของผู้ใช้</w:t>
      </w:r>
      <w:r w:rsidR="003A2E54" w:rsidRPr="00D01F85">
        <w:rPr>
          <w:rFonts w:ascii="TH SarabunPSK" w:hAnsi="TH SarabunPSK" w:cs="TH SarabunPSK" w:hint="cs"/>
          <w:cs/>
        </w:rPr>
        <w:tab/>
      </w:r>
      <w:r w:rsidR="00266C10" w:rsidRPr="00D01F85">
        <w:rPr>
          <w:rFonts w:ascii="TH SarabunPSK" w:hAnsi="TH SarabunPSK" w:cs="TH SarabunPSK" w:hint="cs"/>
          <w:cs/>
        </w:rPr>
        <w:t>4</w:t>
      </w:r>
    </w:p>
    <w:p w:rsidR="00476FA5" w:rsidRPr="00D01F85" w:rsidRDefault="00476FA5" w:rsidP="003A2E54">
      <w:pPr>
        <w:tabs>
          <w:tab w:val="left" w:pos="720"/>
          <w:tab w:val="left" w:pos="8640"/>
        </w:tabs>
        <w:spacing w:line="240" w:lineRule="auto"/>
        <w:jc w:val="thaiDistribute"/>
        <w:rPr>
          <w:rFonts w:ascii="TH SarabunPSK" w:hAnsi="TH SarabunPSK" w:cs="TH SarabunPSK"/>
        </w:rPr>
      </w:pPr>
      <w:r w:rsidRPr="00D01F85">
        <w:rPr>
          <w:rFonts w:ascii="TH SarabunPSK" w:hAnsi="TH SarabunPSK" w:cs="TH SarabunPSK"/>
          <w:cs/>
        </w:rPr>
        <w:tab/>
        <w:t>คุณลักษณะของระบบ</w:t>
      </w:r>
      <w:r w:rsidR="00266C10" w:rsidRPr="00D01F85">
        <w:rPr>
          <w:rFonts w:ascii="TH SarabunPSK" w:hAnsi="TH SarabunPSK" w:cs="TH SarabunPSK" w:hint="cs"/>
          <w:cs/>
        </w:rPr>
        <w:tab/>
        <w:t>5</w:t>
      </w:r>
    </w:p>
    <w:p w:rsidR="00476FA5" w:rsidRPr="00D01F85" w:rsidRDefault="00476FA5" w:rsidP="003A2E54">
      <w:pPr>
        <w:tabs>
          <w:tab w:val="left" w:pos="720"/>
          <w:tab w:val="left" w:pos="8640"/>
        </w:tabs>
        <w:spacing w:line="240" w:lineRule="auto"/>
        <w:jc w:val="thaiDistribute"/>
        <w:rPr>
          <w:rFonts w:ascii="TH SarabunPSK" w:hAnsi="TH SarabunPSK" w:cs="TH SarabunPSK"/>
        </w:rPr>
      </w:pPr>
      <w:r w:rsidRPr="00D01F85">
        <w:rPr>
          <w:rFonts w:ascii="TH SarabunPSK" w:hAnsi="TH SarabunPSK" w:cs="TH SarabunPSK"/>
          <w:cs/>
        </w:rPr>
        <w:tab/>
        <w:t>สมมติฐานและข้อจำกัดในการพัฒนา</w:t>
      </w:r>
      <w:r w:rsidR="00266C10" w:rsidRPr="00D01F85">
        <w:rPr>
          <w:rFonts w:ascii="TH SarabunPSK" w:hAnsi="TH SarabunPSK" w:cs="TH SarabunPSK" w:hint="cs"/>
          <w:cs/>
        </w:rPr>
        <w:tab/>
        <w:t>6</w:t>
      </w:r>
    </w:p>
    <w:p w:rsidR="00476FA5" w:rsidRPr="00D01F85" w:rsidRDefault="00476FA5" w:rsidP="003A2E54">
      <w:pPr>
        <w:tabs>
          <w:tab w:val="left" w:pos="720"/>
          <w:tab w:val="left" w:pos="8640"/>
        </w:tabs>
        <w:spacing w:line="240" w:lineRule="auto"/>
        <w:jc w:val="thaiDistribute"/>
        <w:rPr>
          <w:rFonts w:ascii="TH SarabunPSK" w:hAnsi="TH SarabunPSK" w:cs="TH SarabunPSK"/>
        </w:rPr>
      </w:pPr>
      <w:r w:rsidRPr="00D01F85">
        <w:rPr>
          <w:rFonts w:ascii="TH SarabunPSK" w:hAnsi="TH SarabunPSK" w:cs="TH SarabunPSK"/>
          <w:cs/>
        </w:rPr>
        <w:t>ความต้องการของระบบ</w:t>
      </w:r>
    </w:p>
    <w:p w:rsidR="00476FA5" w:rsidRPr="00D01F85" w:rsidRDefault="00476FA5" w:rsidP="003A2E54">
      <w:pPr>
        <w:tabs>
          <w:tab w:val="left" w:pos="720"/>
          <w:tab w:val="left" w:pos="8640"/>
        </w:tabs>
        <w:spacing w:line="240" w:lineRule="auto"/>
        <w:jc w:val="thaiDistribute"/>
        <w:rPr>
          <w:rFonts w:ascii="TH SarabunPSK" w:hAnsi="TH SarabunPSK" w:cs="TH SarabunPSK"/>
        </w:rPr>
      </w:pPr>
      <w:r w:rsidRPr="00D01F85">
        <w:rPr>
          <w:rFonts w:ascii="TH SarabunPSK" w:hAnsi="TH SarabunPSK" w:cs="TH SarabunPSK"/>
          <w:cs/>
        </w:rPr>
        <w:tab/>
        <w:t xml:space="preserve">ความต้องการแบบ </w:t>
      </w:r>
      <w:r w:rsidRPr="00D01F85">
        <w:rPr>
          <w:rFonts w:ascii="TH SarabunPSK" w:hAnsi="TH SarabunPSK" w:cs="TH SarabunPSK"/>
        </w:rPr>
        <w:t>functional</w:t>
      </w:r>
      <w:r w:rsidR="00266C10" w:rsidRPr="00D01F85">
        <w:rPr>
          <w:rFonts w:ascii="TH SarabunPSK" w:hAnsi="TH SarabunPSK" w:cs="TH SarabunPSK" w:hint="cs"/>
          <w:cs/>
        </w:rPr>
        <w:tab/>
        <w:t>7</w:t>
      </w:r>
    </w:p>
    <w:p w:rsidR="00476FA5" w:rsidRPr="00D01F85" w:rsidRDefault="00476FA5" w:rsidP="0072643F">
      <w:pPr>
        <w:tabs>
          <w:tab w:val="left" w:pos="720"/>
          <w:tab w:val="left" w:pos="8550"/>
        </w:tabs>
        <w:spacing w:line="240" w:lineRule="auto"/>
        <w:jc w:val="thaiDistribute"/>
        <w:rPr>
          <w:rFonts w:ascii="TH SarabunPSK" w:hAnsi="TH SarabunPSK" w:cs="TH SarabunPSK"/>
        </w:rPr>
      </w:pPr>
      <w:r w:rsidRPr="00D01F85">
        <w:rPr>
          <w:rFonts w:ascii="TH SarabunPSK" w:hAnsi="TH SarabunPSK" w:cs="TH SarabunPSK"/>
          <w:cs/>
        </w:rPr>
        <w:tab/>
        <w:t xml:space="preserve">ความต้องการแบบ </w:t>
      </w:r>
      <w:r w:rsidRPr="00D01F85">
        <w:rPr>
          <w:rFonts w:ascii="TH SarabunPSK" w:hAnsi="TH SarabunPSK" w:cs="TH SarabunPSK"/>
        </w:rPr>
        <w:t>Non-functional</w:t>
      </w:r>
      <w:r w:rsidR="00266C10" w:rsidRPr="00D01F85">
        <w:rPr>
          <w:rFonts w:ascii="TH SarabunPSK" w:hAnsi="TH SarabunPSK" w:cs="TH SarabunPSK" w:hint="cs"/>
          <w:cs/>
        </w:rPr>
        <w:tab/>
        <w:t>10</w:t>
      </w:r>
    </w:p>
    <w:p w:rsidR="00476FA5" w:rsidRPr="00D01F85" w:rsidRDefault="00476FA5" w:rsidP="0072643F">
      <w:pPr>
        <w:tabs>
          <w:tab w:val="left" w:pos="720"/>
          <w:tab w:val="left" w:pos="8550"/>
        </w:tabs>
        <w:spacing w:line="240" w:lineRule="auto"/>
        <w:jc w:val="thaiDistribute"/>
        <w:rPr>
          <w:rFonts w:ascii="TH SarabunPSK" w:hAnsi="TH SarabunPSK" w:cs="TH SarabunPSK"/>
        </w:rPr>
      </w:pPr>
      <w:r w:rsidRPr="00D01F85">
        <w:rPr>
          <w:rFonts w:ascii="TH SarabunPSK" w:hAnsi="TH SarabunPSK" w:cs="TH SarabunPSK"/>
          <w:cs/>
        </w:rPr>
        <w:t>แผนภาพการวิเคราะห์ระบบ</w:t>
      </w:r>
      <w:r w:rsidR="00266C10" w:rsidRPr="00D01F85">
        <w:rPr>
          <w:rFonts w:ascii="TH SarabunPSK" w:hAnsi="TH SarabunPSK" w:cs="TH SarabunPSK" w:hint="cs"/>
          <w:cs/>
        </w:rPr>
        <w:tab/>
        <w:t>10</w:t>
      </w:r>
    </w:p>
    <w:p w:rsidR="00476FA5" w:rsidRPr="00D01F85" w:rsidRDefault="00476FA5" w:rsidP="0072643F">
      <w:pPr>
        <w:tabs>
          <w:tab w:val="left" w:pos="720"/>
          <w:tab w:val="left" w:pos="8550"/>
        </w:tabs>
        <w:spacing w:line="240" w:lineRule="auto"/>
        <w:jc w:val="thaiDistribute"/>
        <w:rPr>
          <w:rFonts w:ascii="TH SarabunPSK" w:hAnsi="TH SarabunPSK" w:cs="TH SarabunPSK"/>
        </w:rPr>
      </w:pPr>
      <w:r w:rsidRPr="00D01F85">
        <w:rPr>
          <w:rFonts w:ascii="TH SarabunPSK" w:hAnsi="TH SarabunPSK" w:cs="TH SarabunPSK"/>
          <w:cs/>
        </w:rPr>
        <w:t>ภาคผนวก</w:t>
      </w:r>
      <w:r w:rsidR="00266C10" w:rsidRPr="00D01F85">
        <w:rPr>
          <w:rFonts w:ascii="TH SarabunPSK" w:hAnsi="TH SarabunPSK" w:cs="TH SarabunPSK" w:hint="cs"/>
          <w:cs/>
        </w:rPr>
        <w:tab/>
        <w:t>10</w:t>
      </w:r>
    </w:p>
    <w:p w:rsidR="009F1373" w:rsidRDefault="009F1373" w:rsidP="00476FA5">
      <w:pPr>
        <w:spacing w:line="240" w:lineRule="auto"/>
        <w:jc w:val="thaiDistribute"/>
        <w:rPr>
          <w:rFonts w:ascii="TH SarabunPSK" w:hAnsi="TH SarabunPSK" w:cs="TH SarabunPSK"/>
          <w:sz w:val="36"/>
          <w:szCs w:val="36"/>
        </w:rPr>
      </w:pPr>
    </w:p>
    <w:p w:rsidR="009F1373" w:rsidRDefault="009F1373" w:rsidP="00476FA5">
      <w:pPr>
        <w:spacing w:line="240" w:lineRule="auto"/>
        <w:jc w:val="thaiDistribute"/>
        <w:rPr>
          <w:rFonts w:ascii="TH SarabunPSK" w:hAnsi="TH SarabunPSK" w:cs="TH SarabunPSK"/>
          <w:sz w:val="36"/>
          <w:szCs w:val="36"/>
        </w:rPr>
      </w:pPr>
    </w:p>
    <w:p w:rsidR="009F1373" w:rsidRDefault="009F1373" w:rsidP="00476FA5">
      <w:pPr>
        <w:spacing w:line="240" w:lineRule="auto"/>
        <w:jc w:val="thaiDistribute"/>
        <w:rPr>
          <w:rFonts w:ascii="TH SarabunPSK" w:hAnsi="TH SarabunPSK" w:cs="TH SarabunPSK"/>
          <w:sz w:val="36"/>
          <w:szCs w:val="36"/>
        </w:rPr>
      </w:pPr>
    </w:p>
    <w:p w:rsidR="008D221B" w:rsidRPr="00476FA5" w:rsidRDefault="008D221B" w:rsidP="00476FA5">
      <w:pPr>
        <w:spacing w:line="240" w:lineRule="auto"/>
        <w:jc w:val="thaiDistribute"/>
        <w:rPr>
          <w:rFonts w:ascii="TH SarabunPSK" w:hAnsi="TH SarabunPSK" w:cs="TH SarabunPSK"/>
          <w:sz w:val="36"/>
          <w:szCs w:val="36"/>
        </w:rPr>
      </w:pPr>
    </w:p>
    <w:p w:rsidR="00476FA5" w:rsidRDefault="00F72DC6" w:rsidP="00BD4E9C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Revision History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2311"/>
      </w:tblGrid>
      <w:tr w:rsidR="00F72DC6" w:rsidTr="00F7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72DC6" w:rsidRDefault="00F72DC6" w:rsidP="00BD4E9C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85" w:type="dxa"/>
          </w:tcPr>
          <w:p w:rsidR="00F72DC6" w:rsidRDefault="00F72DC6" w:rsidP="00821B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311" w:type="dxa"/>
          </w:tcPr>
          <w:p w:rsidR="00F72DC6" w:rsidRDefault="00F72DC6" w:rsidP="00821B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311" w:type="dxa"/>
          </w:tcPr>
          <w:p w:rsidR="00F72DC6" w:rsidRDefault="00F72DC6" w:rsidP="00BD4E9C">
            <w:pPr>
              <w:jc w:val="thaiDistribu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:rsidTr="00F7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72DC6" w:rsidRDefault="00F72DC6" w:rsidP="00BD4E9C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:rsidR="00F72DC6" w:rsidRDefault="00F72DC6" w:rsidP="00BD4E9C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:rsidR="00F72DC6" w:rsidRDefault="00F72DC6" w:rsidP="00BD4E9C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:rsidR="00F72DC6" w:rsidRDefault="00F72DC6" w:rsidP="00BD4E9C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:rsidTr="00F7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72DC6" w:rsidRDefault="00F72DC6" w:rsidP="00BD4E9C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:rsidR="00F72DC6" w:rsidRDefault="00F72DC6" w:rsidP="00BD4E9C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:rsidR="00F72DC6" w:rsidRDefault="00F72DC6" w:rsidP="00BD4E9C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:rsidR="00F72DC6" w:rsidRDefault="00F72DC6" w:rsidP="00BD4E9C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</w:tbl>
    <w:p w:rsidR="00AE16B1" w:rsidRDefault="00AE16B1" w:rsidP="00AE16B1">
      <w:pPr>
        <w:pStyle w:val="ListParagraph"/>
        <w:numPr>
          <w:ilvl w:val="0"/>
          <w:numId w:val="0"/>
        </w:numPr>
        <w:ind w:left="360"/>
        <w:rPr>
          <w:b/>
          <w:bCs/>
        </w:rPr>
      </w:pPr>
    </w:p>
    <w:p w:rsidR="00FC1070" w:rsidRPr="008C66FB" w:rsidRDefault="00F72DC6" w:rsidP="00BD4E9C">
      <w:pPr>
        <w:pStyle w:val="ListParagraph"/>
        <w:numPr>
          <w:ilvl w:val="0"/>
          <w:numId w:val="6"/>
        </w:numPr>
        <w:rPr>
          <w:b/>
          <w:bCs/>
        </w:rPr>
      </w:pPr>
      <w:r w:rsidRPr="008C66FB">
        <w:rPr>
          <w:rFonts w:hint="cs"/>
          <w:b/>
          <w:bCs/>
          <w:cs/>
        </w:rPr>
        <w:lastRenderedPageBreak/>
        <w:t>บทนำ</w:t>
      </w:r>
    </w:p>
    <w:sdt>
      <w:sdtPr>
        <w:rPr>
          <w:rFonts w:hint="cs"/>
          <w:cs/>
        </w:rPr>
        <w:id w:val="-1623533790"/>
        <w:placeholder>
          <w:docPart w:val="FE5903CE0100429986C356360894EA65"/>
        </w:placeholder>
      </w:sdtPr>
      <w:sdtEndPr/>
      <w:sdtContent>
        <w:sdt>
          <w:sdtPr>
            <w:rPr>
              <w:rFonts w:hint="cs"/>
              <w:cs/>
            </w:rPr>
            <w:id w:val="-990938687"/>
            <w:placeholder>
              <w:docPart w:val="F8EA9FEE8B394F109708B00B67630D6D"/>
            </w:placeholder>
          </w:sdtPr>
          <w:sdtEndPr/>
          <w:sdtContent>
            <w:sdt>
              <w:sdtPr>
                <w:rPr>
                  <w:rFonts w:ascii="TH Sarabun New" w:hAnsi="TH Sarabun New" w:cs="TH Sarabun New"/>
                  <w:cs/>
                </w:rPr>
                <w:id w:val="-1188064496"/>
                <w:placeholder>
                  <w:docPart w:val="ECE91E97B31C484AB4A0556DCACE01D6"/>
                </w:placeholder>
              </w:sdtPr>
              <w:sdtEndPr/>
              <w:sdtContent>
                <w:sdt>
                  <w:sdtPr>
                    <w:rPr>
                      <w:rFonts w:ascii="TH Sarabun New" w:hAnsi="TH Sarabun New" w:cs="TH Sarabun New"/>
                      <w:cs/>
                    </w:rPr>
                    <w:id w:val="996000496"/>
                    <w:placeholder>
                      <w:docPart w:val="557FE0E3DDFE4A50ACA24C6AB8C2BCD7"/>
                    </w:placeholder>
                  </w:sdtPr>
                  <w:sdtEndPr/>
                  <w:sdtContent>
                    <w:p w:rsidR="006F28E0" w:rsidRDefault="006F28E0" w:rsidP="00BD4E9C">
                      <w:pPr>
                        <w:ind w:firstLine="360"/>
                        <w:jc w:val="thaiDistribute"/>
                        <w:rPr>
                          <w:rFonts w:ascii="TH Sarabun New" w:hAnsi="TH Sarabun New" w:cs="TH Sarabun New"/>
                        </w:rPr>
                      </w:pPr>
                      <w:r w:rsidRPr="00AA60ED">
                        <w:rPr>
                          <w:rFonts w:ascii="TH Sarabun New" w:hAnsi="TH Sarabun New" w:cs="TH Sarabun New"/>
                          <w:cs/>
                        </w:rPr>
                        <w:t>ในปัจจุบันภาควิชาวิศวกรรมคอมพิวเตอร์ คณะวิศวะกรรมศาสตร์ มีปัญหาที่</w:t>
                      </w: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เ</w:t>
                      </w:r>
                      <w:r w:rsidRPr="00AA60ED">
                        <w:rPr>
                          <w:rFonts w:ascii="TH Sarabun New" w:hAnsi="TH Sarabun New" w:cs="TH Sarabun New"/>
                          <w:cs/>
                        </w:rPr>
                        <w:t xml:space="preserve">กิดจากการยืม-คืนอุปกรณ์ เพราะการจัดการอุปกรณ์ของภาควิชายังไม่เป็นระเบียบมากนัก นิสิตไม่สามารถรู้ว่ามีอุปกรณ์ใดให้ยืมบ้าง เจ้าหน้าที่ก็ต้องอาศัยการจำของตนเองว่ามีอุปกรณ์ใดให้นิสิตยืมได้บ้าง นอกจากนี้การยืมอุปกรณ์ต่างๆ นั้นยังทำผ่านการบันทึกลงบนกระดาษ และให้อาจารย์ที่ปรึกษาโครงงานเซ็นรับรอง และเมื่อนิสิตทำโครงงานเสร็จก็ต้องคืนอุปกรณ์ โดยมีเจ้าหน้าที่ของภาควิชาที่รับผิดชอบคอยตรวจสอบการคืนอุปกรณ์ ซึ่งจะต้องใช้ใบยืมอุปกรณ์ที่เก็บไว้เป็นเวลา </w:t>
                      </w:r>
                      <w:r w:rsidRPr="00AA60ED">
                        <w:rPr>
                          <w:rFonts w:ascii="TH Sarabun New" w:hAnsi="TH Sarabun New" w:cs="TH Sarabun New"/>
                        </w:rPr>
                        <w:t>1</w:t>
                      </w:r>
                      <w:r w:rsidRPr="00AA60ED">
                        <w:rPr>
                          <w:rFonts w:ascii="TH Sarabun New" w:hAnsi="TH Sarabun New" w:cs="TH Sarabun New"/>
                          <w:cs/>
                        </w:rPr>
                        <w:t xml:space="preserve"> ภาคการศึกษาหรือ </w:t>
                      </w:r>
                      <w:r w:rsidRPr="00AA60ED">
                        <w:rPr>
                          <w:rFonts w:ascii="TH Sarabun New" w:hAnsi="TH Sarabun New" w:cs="TH Sarabun New"/>
                        </w:rPr>
                        <w:t>1</w:t>
                      </w:r>
                      <w:r w:rsidRPr="00AA60ED">
                        <w:rPr>
                          <w:rFonts w:ascii="TH Sarabun New" w:hAnsi="TH Sarabun New" w:cs="TH Sarabun New"/>
                          <w:cs/>
                        </w:rPr>
                        <w:t xml:space="preserve"> ปี ซึ่งง่ายต่อการสูญหาย อีกทั้งในการตรวจสอบว่ามีอุปกรณ์ใดยืมไปแล้วบ้างโดยผู้ใดไม่สามารถทำได้โดยง่าย เนื่องจากต้องค้นจากใบยืมทีละใบ</w:t>
                      </w:r>
                    </w:p>
                    <w:p w:rsidR="00875E62" w:rsidRPr="006F28E0" w:rsidRDefault="006F28E0" w:rsidP="003E4C71">
                      <w:pPr>
                        <w:ind w:firstLine="360"/>
                        <w:jc w:val="thaiDistribute"/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เนื่องจากปัญหาเหล่านี้จึงควรพัฒนาระบบยืม-คืนอุปกรณ์ของภาควิชาขึ้นในรูปแบบของเว็บแอพลิเคชั่น โดยที่เจ้าหน้าที่สามารถจัดการอุปกรณ์ได้ เช่นการตรวจสอบ เพิ่ม ลบ แก้ไข ดูสถานะและติดตามอุปกรณ์ว่ามีนิสิตคนใดยืมไปบ้าง นิสิตก็สามารถเห็นรายการอุปกรณ์ สถานะและทำการยืมอุปกรณ์ได้</w:t>
                      </w:r>
                      <w:r w:rsidR="002F70B1">
                        <w:rPr>
                          <w:rFonts w:ascii="TH Sarabun New" w:hAnsi="TH Sarabun New" w:cs="TH Sarabun New" w:hint="cs"/>
                          <w:cs/>
                        </w:rPr>
                        <w:t xml:space="preserve">พร้อมบอกเหตุผลการยืม กรณีทำโครงงานบอกอาจารย์ที่ปรึกษา </w:t>
                      </w: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จากนั้นเมื่อมีการ</w:t>
                      </w:r>
                      <w:r w:rsidRPr="00BA0888">
                        <w:rPr>
                          <w:rFonts w:ascii="TH Sarabun New" w:hAnsi="TH Sarabun New" w:cs="TH Sarabun New"/>
                          <w:cs/>
                        </w:rPr>
                        <w:t>ส่งคำร้องขอการยืมอ</w:t>
                      </w: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ุ</w:t>
                      </w:r>
                      <w:r w:rsidRPr="00BA0888">
                        <w:rPr>
                          <w:rFonts w:ascii="TH Sarabun New" w:hAnsi="TH Sarabun New" w:cs="TH Sarabun New"/>
                          <w:cs/>
                        </w:rPr>
                        <w:t>ปกรณ์</w:t>
                      </w: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 xml:space="preserve"> ระบบจะส่งอีเมลล์แจ้งเตือนอาจารย์ อาจารย์สามารถอนุมัติหรือไม่อนุมัติการยืม</w:t>
                      </w:r>
                      <w:r w:rsidR="002F70B1">
                        <w:rPr>
                          <w:rFonts w:ascii="TH Sarabun New" w:hAnsi="TH Sarabun New" w:cs="TH Sarabun New" w:hint="cs"/>
                          <w:cs/>
                        </w:rPr>
                        <w:t>ก็ได้พร้อมบอกเหตุผล</w:t>
                      </w: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 xml:space="preserve"> แล้วระบบจะส่งอีเมลล์ไปแจ้งเตือนนิสิต กรณีอนุมัติ นิสิตก็มารับของตามวันที่กำหนดและเจ้าหน้าที่จะบันทึกวันที่ต้องคืนไว้ กรณีไม่มารับข</w:t>
                      </w:r>
                      <w:r w:rsidR="00C309FF">
                        <w:rPr>
                          <w:rFonts w:ascii="TH Sarabun New" w:hAnsi="TH Sarabun New" w:cs="TH Sarabun New" w:hint="cs"/>
                          <w:cs/>
                        </w:rPr>
                        <w:t>องตามที่วันกำหนดจะตัดสิทธิ์การยื</w:t>
                      </w: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มของสิ่งนั้นของนิสิต</w:t>
                      </w:r>
                    </w:p>
                  </w:sdtContent>
                </w:sdt>
              </w:sdtContent>
            </w:sdt>
          </w:sdtContent>
        </w:sdt>
      </w:sdtContent>
    </w:sdt>
    <w:p w:rsidR="00F72DC6" w:rsidRPr="008C66FB" w:rsidRDefault="0067440B" w:rsidP="00BD4E9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cs/>
        </w:rPr>
        <w:t>ความต้องการของผู้ใช้ (</w:t>
      </w:r>
      <w:r>
        <w:rPr>
          <w:b/>
          <w:bCs/>
        </w:rPr>
        <w:t>User Requirements)</w:t>
      </w:r>
    </w:p>
    <w:p w:rsidR="000032D2" w:rsidRDefault="0067440B" w:rsidP="00BD4E9C">
      <w:pPr>
        <w:pStyle w:val="ListParagraph"/>
      </w:pPr>
      <w:r>
        <w:rPr>
          <w:rFonts w:hint="cs"/>
          <w:cs/>
        </w:rPr>
        <w:t>ส่วนต่อประสานของซอฟต์แวร์</w:t>
      </w:r>
    </w:p>
    <w:sdt>
      <w:sdtPr>
        <w:rPr>
          <w:rFonts w:cstheme="minorHAnsi" w:hint="cs"/>
          <w:color w:val="FF0000"/>
        </w:rPr>
        <w:id w:val="1915352894"/>
        <w:placeholder>
          <w:docPart w:val="53A31D36E84E46B8AA5D7D9936656A69"/>
        </w:placeholder>
      </w:sdtPr>
      <w:sdtEndPr>
        <w:rPr>
          <w:rFonts w:cstheme="minorBidi"/>
          <w:color w:val="auto"/>
        </w:rPr>
      </w:sdtEndPr>
      <w:sdtContent>
        <w:sdt>
          <w:sdtPr>
            <w:rPr>
              <w:rFonts w:ascii="TH Sarabun New" w:hAnsi="TH Sarabun New" w:cs="TH Sarabun New"/>
              <w:color w:val="FF0000"/>
            </w:rPr>
            <w:id w:val="-311101968"/>
            <w:placeholder>
              <w:docPart w:val="84C6D713204D4EEF93B8A23039B684FD"/>
            </w:placeholder>
          </w:sdtPr>
          <w:sdtEndPr>
            <w:rPr>
              <w:color w:val="auto"/>
            </w:rPr>
          </w:sdtEndPr>
          <w:sdtContent>
            <w:p w:rsidR="00D224DA" w:rsidRPr="00D43213" w:rsidRDefault="006F28E0" w:rsidP="003E4C71">
              <w:pPr>
                <w:ind w:left="720"/>
                <w:jc w:val="thaiDistribute"/>
                <w:rPr>
                  <w:rFonts w:ascii="TH Sarabun New" w:hAnsi="TH Sarabun New" w:cs="TH Sarabun New"/>
                </w:rPr>
              </w:pPr>
              <w:r>
                <w:rPr>
                  <w:rFonts w:ascii="TH Sarabun New" w:hAnsi="TH Sarabun New" w:cs="TH Sarabun New" w:hint="cs"/>
                  <w:cs/>
                </w:rPr>
                <w:t xml:space="preserve">เครือข่ายนนทรี มีการ </w:t>
              </w:r>
              <w:r>
                <w:rPr>
                  <w:rFonts w:ascii="TH Sarabun New" w:hAnsi="TH Sarabun New" w:cs="TH Sarabun New"/>
                </w:rPr>
                <w:t>login</w:t>
              </w:r>
              <w:r>
                <w:rPr>
                  <w:rFonts w:ascii="TH Sarabun New" w:hAnsi="TH Sarabun New" w:cs="TH Sarabun New" w:hint="cs"/>
                  <w:cs/>
                </w:rPr>
                <w:t xml:space="preserve"> การใช้งานผ่านเครือขายนนทรีถึงจะเข้าระบบได้</w:t>
              </w:r>
            </w:p>
          </w:sdtContent>
        </w:sdt>
      </w:sdtContent>
    </w:sdt>
    <w:p w:rsidR="0067440B" w:rsidRDefault="0067440B" w:rsidP="00BD4E9C">
      <w:pPr>
        <w:pStyle w:val="ListParagraph"/>
      </w:pPr>
      <w:r>
        <w:rPr>
          <w:rFonts w:hint="cs"/>
          <w:cs/>
        </w:rPr>
        <w:t>ส่วนต่อประสานกับผู้ใช้</w:t>
      </w:r>
      <w:r w:rsidRPr="0067440B">
        <w:t xml:space="preserve"> </w:t>
      </w:r>
    </w:p>
    <w:sdt>
      <w:sdtPr>
        <w:id w:val="752401504"/>
        <w:placeholder>
          <w:docPart w:val="60C87D2A13FA4C94864EBD2698653EDF"/>
        </w:placeholder>
      </w:sdtPr>
      <w:sdtEndPr>
        <w:rPr>
          <w:color w:val="FF0000"/>
        </w:rPr>
      </w:sdtEndPr>
      <w:sdtContent>
        <w:p w:rsidR="006F28E0" w:rsidRDefault="006F28E0" w:rsidP="00BD4E9C">
          <w:pPr>
            <w:spacing w:after="0"/>
            <w:ind w:left="36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 w:hint="cs"/>
              <w:cs/>
            </w:rPr>
            <w:t>การค้นหาอุปกรณ์</w:t>
          </w:r>
        </w:p>
        <w:p w:rsidR="006F28E0" w:rsidRDefault="006F28E0" w:rsidP="00BD4E9C">
          <w:pPr>
            <w:spacing w:after="0"/>
            <w:ind w:left="360" w:firstLine="36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 w:hint="cs"/>
              <w:cs/>
            </w:rPr>
            <w:t>-</w:t>
          </w:r>
          <w:r w:rsidR="00814709">
            <w:rPr>
              <w:rFonts w:ascii="TH Sarabun New" w:hAnsi="TH Sarabun New" w:cs="TH Sarabun New" w:hint="cs"/>
              <w:cs/>
            </w:rPr>
            <w:t xml:space="preserve"> </w:t>
          </w:r>
          <w:r>
            <w:rPr>
              <w:rFonts w:ascii="TH Sarabun New" w:hAnsi="TH Sarabun New" w:cs="TH Sarabun New" w:hint="cs"/>
              <w:cs/>
            </w:rPr>
            <w:t xml:space="preserve">การค้นหาจากหมวดหมู่ มีการเลือกจาก </w:t>
          </w:r>
          <w:r w:rsidRPr="00F20BAA">
            <w:rPr>
              <w:rFonts w:ascii="TH Sarabun New" w:hAnsi="TH Sarabun New" w:cs="TH Sarabun New"/>
            </w:rPr>
            <w:t>dropdown list</w:t>
          </w:r>
          <w:r w:rsidR="00EF6E3E">
            <w:rPr>
              <w:rFonts w:ascii="TH Sarabun New" w:hAnsi="TH Sarabun New" w:cs="TH Sarabun New" w:hint="cs"/>
              <w:cs/>
            </w:rPr>
            <w:t xml:space="preserve"> หรือคำสำคัญ</w:t>
          </w:r>
        </w:p>
        <w:p w:rsidR="006F28E0" w:rsidRDefault="006F28E0" w:rsidP="00BD4E9C">
          <w:pPr>
            <w:spacing w:after="0"/>
            <w:ind w:left="360" w:firstLine="36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/>
            </w:rPr>
            <w:t>-</w:t>
          </w:r>
          <w:r w:rsidR="00814709">
            <w:rPr>
              <w:rFonts w:ascii="TH Sarabun New" w:hAnsi="TH Sarabun New" w:cs="TH Sarabun New" w:hint="cs"/>
              <w:cs/>
            </w:rPr>
            <w:t xml:space="preserve"> </w:t>
          </w:r>
          <w:r>
            <w:rPr>
              <w:rFonts w:ascii="TH Sarabun New" w:hAnsi="TH Sarabun New" w:cs="TH Sarabun New" w:hint="cs"/>
              <w:cs/>
            </w:rPr>
            <w:t>หากไม่มีอุปกรณ์ที่หาจะไม่มีอุปกรณ์</w:t>
          </w:r>
          <w:r w:rsidR="003F0C28">
            <w:rPr>
              <w:rFonts w:ascii="TH Sarabun New" w:hAnsi="TH Sarabun New" w:cs="TH Sarabun New" w:hint="cs"/>
              <w:cs/>
            </w:rPr>
            <w:t>แสดงในตาราง</w:t>
          </w:r>
        </w:p>
        <w:p w:rsidR="006F28E0" w:rsidRDefault="006F28E0" w:rsidP="00BD4E9C">
          <w:pPr>
            <w:spacing w:after="0"/>
            <w:ind w:left="36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 w:hint="cs"/>
              <w:cs/>
            </w:rPr>
            <w:t>การแสดงรายการอุปกรณ์ที่มี</w:t>
          </w:r>
        </w:p>
        <w:p w:rsidR="006F28E0" w:rsidRDefault="006F28E0" w:rsidP="003E369F">
          <w:pPr>
            <w:spacing w:after="0"/>
            <w:ind w:left="360" w:firstLine="360"/>
            <w:jc w:val="thaiDistribute"/>
            <w:rPr>
              <w:rFonts w:ascii="TH Sarabun New" w:hAnsi="TH Sarabun New" w:cs="TH Sarabun New" w:hint="cs"/>
              <w:cs/>
            </w:rPr>
          </w:pPr>
          <w:r>
            <w:rPr>
              <w:rFonts w:ascii="TH Sarabun New" w:hAnsi="TH Sarabun New" w:cs="TH Sarabun New" w:hint="cs"/>
              <w:cs/>
            </w:rPr>
            <w:t>-</w:t>
          </w:r>
          <w:r w:rsidR="00814709">
            <w:rPr>
              <w:rFonts w:ascii="TH Sarabun New" w:hAnsi="TH Sarabun New" w:cs="TH Sarabun New" w:hint="cs"/>
              <w:cs/>
            </w:rPr>
            <w:t xml:space="preserve"> </w:t>
          </w:r>
          <w:r>
            <w:rPr>
              <w:rFonts w:ascii="TH Sarabun New" w:hAnsi="TH Sarabun New" w:cs="TH Sarabun New" w:hint="cs"/>
              <w:cs/>
            </w:rPr>
            <w:t xml:space="preserve">แสดงเป็นตารางมีข้อมูลสำคัญของอุปกรณ์ เช่น </w:t>
          </w:r>
          <w:r w:rsidR="00991E62" w:rsidRPr="00BA0888">
            <w:rPr>
              <w:rFonts w:ascii="TH Sarabun New" w:hAnsi="TH Sarabun New" w:cs="TH Sarabun New"/>
              <w:cs/>
            </w:rPr>
            <w:t>ชื่อ</w:t>
          </w:r>
          <w:r w:rsidR="00991E62">
            <w:rPr>
              <w:rFonts w:ascii="TH Sarabun New" w:hAnsi="TH Sarabun New" w:cs="TH Sarabun New" w:hint="cs"/>
              <w:cs/>
            </w:rPr>
            <w:t xml:space="preserve"> </w:t>
          </w:r>
          <w:r w:rsidR="00C25E34">
            <w:rPr>
              <w:rFonts w:ascii="TH Sarabun New" w:hAnsi="TH Sarabun New" w:cs="TH Sarabun New"/>
              <w:cs/>
            </w:rPr>
            <w:t>หมวดหม</w:t>
          </w:r>
          <w:r w:rsidR="00C25E34">
            <w:rPr>
              <w:rFonts w:ascii="TH Sarabun New" w:hAnsi="TH Sarabun New" w:cs="TH Sarabun New" w:hint="cs"/>
              <w:cs/>
            </w:rPr>
            <w:t>ู่</w:t>
          </w:r>
          <w:r w:rsidR="005E38B0">
            <w:rPr>
              <w:rFonts w:ascii="TH Sarabun New" w:hAnsi="TH Sarabun New" w:cs="TH Sarabun New"/>
              <w:cs/>
            </w:rPr>
            <w:t xml:space="preserve"> รายละเอียด เลขครุภัณฑ์(หากมี</w:t>
          </w:r>
          <w:r w:rsidR="005E38B0">
            <w:rPr>
              <w:rFonts w:ascii="TH Sarabun New" w:hAnsi="TH Sarabun New" w:cs="TH Sarabun New"/>
            </w:rPr>
            <w:t>)</w:t>
          </w:r>
          <w:r w:rsidR="005E38B0">
            <w:rPr>
              <w:rFonts w:ascii="TH Sarabun New" w:hAnsi="TH Sarabun New" w:cs="TH Sarabun New" w:hint="cs"/>
              <w:cs/>
            </w:rPr>
            <w:t>ส</w:t>
          </w:r>
          <w:r>
            <w:rPr>
              <w:rFonts w:ascii="TH Sarabun New" w:hAnsi="TH Sarabun New" w:cs="TH Sarabun New" w:hint="cs"/>
              <w:cs/>
            </w:rPr>
            <w:t>ถานะของอุปกรณ์</w:t>
          </w:r>
          <w:r>
            <w:rPr>
              <w:rFonts w:ascii="TH Sarabun New" w:hAnsi="TH Sarabun New" w:cs="TH Sarabun New"/>
            </w:rPr>
            <w:t>(</w:t>
          </w:r>
          <w:r>
            <w:rPr>
              <w:rFonts w:ascii="TH Sarabun New" w:hAnsi="TH Sarabun New" w:cs="TH Sarabun New" w:hint="cs"/>
              <w:cs/>
            </w:rPr>
            <w:t>ยืม</w:t>
          </w:r>
          <w:r w:rsidR="00991E62">
            <w:rPr>
              <w:rFonts w:ascii="TH Sarabun New" w:hAnsi="TH Sarabun New" w:cs="TH Sarabun New" w:hint="cs"/>
              <w:cs/>
            </w:rPr>
            <w:t>ได้</w:t>
          </w:r>
          <w:r>
            <w:rPr>
              <w:rFonts w:ascii="TH Sarabun New" w:hAnsi="TH Sarabun New" w:cs="TH Sarabun New" w:hint="cs"/>
              <w:cs/>
            </w:rPr>
            <w:t>/ไม่</w:t>
          </w:r>
          <w:r w:rsidR="00991E62">
            <w:rPr>
              <w:rFonts w:ascii="TH Sarabun New" w:hAnsi="TH Sarabun New" w:cs="TH Sarabun New" w:hint="cs"/>
              <w:cs/>
            </w:rPr>
            <w:t>ได้</w:t>
          </w:r>
          <w:r>
            <w:rPr>
              <w:rFonts w:ascii="TH Sarabun New" w:hAnsi="TH Sarabun New" w:cs="TH Sarabun New"/>
            </w:rPr>
            <w:t xml:space="preserve">) </w:t>
          </w:r>
          <w:r>
            <w:rPr>
              <w:rFonts w:ascii="TH Sarabun New" w:hAnsi="TH Sarabun New" w:cs="TH Sarabun New" w:hint="cs"/>
              <w:cs/>
            </w:rPr>
            <w:t>กรณีถูกยืม</w:t>
          </w:r>
          <w:r w:rsidR="00991E62">
            <w:rPr>
              <w:rFonts w:ascii="TH Sarabun New" w:hAnsi="TH Sarabun New" w:cs="TH Sarabun New" w:hint="cs"/>
              <w:cs/>
            </w:rPr>
            <w:t>สามารถคลิกไปดูที่กา</w:t>
          </w:r>
          <w:r w:rsidR="001336E7">
            <w:rPr>
              <w:rFonts w:ascii="TH Sarabun New" w:hAnsi="TH Sarabun New" w:cs="TH Sarabun New" w:hint="cs"/>
              <w:cs/>
            </w:rPr>
            <w:t>ร</w:t>
          </w:r>
          <w:r w:rsidR="00991E62">
            <w:rPr>
              <w:rFonts w:ascii="TH Sarabun New" w:hAnsi="TH Sarabun New" w:cs="TH Sarabun New" w:hint="cs"/>
              <w:cs/>
            </w:rPr>
            <w:t>ยืม</w:t>
          </w:r>
          <w:r w:rsidR="001336E7">
            <w:rPr>
              <w:rFonts w:ascii="TH Sarabun New" w:hAnsi="TH Sarabun New" w:cs="TH Sarabun New" w:hint="cs"/>
              <w:cs/>
            </w:rPr>
            <w:t>อุปกรณ์</w:t>
          </w:r>
          <w:r w:rsidR="00600C2F">
            <w:rPr>
              <w:rFonts w:ascii="TH Sarabun New" w:hAnsi="TH Sarabun New" w:cs="TH Sarabun New" w:hint="cs"/>
              <w:cs/>
            </w:rPr>
            <w:t>ได้</w:t>
          </w:r>
        </w:p>
        <w:p w:rsidR="00AB64B7" w:rsidRDefault="00AB64B7" w:rsidP="00BD4E9C">
          <w:pPr>
            <w:spacing w:after="0"/>
            <w:ind w:left="360"/>
            <w:jc w:val="thaiDistribute"/>
            <w:rPr>
              <w:rFonts w:ascii="TH Sarabun New" w:hAnsi="TH Sarabun New" w:cs="TH Sarabun New"/>
            </w:rPr>
          </w:pPr>
        </w:p>
        <w:p w:rsidR="00AB64B7" w:rsidRDefault="00AB64B7" w:rsidP="00BD4E9C">
          <w:pPr>
            <w:spacing w:after="0"/>
            <w:ind w:left="360"/>
            <w:jc w:val="thaiDistribute"/>
            <w:rPr>
              <w:rFonts w:ascii="TH Sarabun New" w:hAnsi="TH Sarabun New" w:cs="TH Sarabun New"/>
            </w:rPr>
          </w:pPr>
        </w:p>
        <w:p w:rsidR="00991E62" w:rsidRDefault="006F28E0" w:rsidP="00BD4E9C">
          <w:pPr>
            <w:spacing w:after="0"/>
            <w:ind w:left="36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 w:hint="cs"/>
              <w:cs/>
            </w:rPr>
            <w:lastRenderedPageBreak/>
            <w:t>การยืมอุปกรณ</w:t>
          </w:r>
          <w:r w:rsidR="00991E62">
            <w:rPr>
              <w:rFonts w:ascii="TH Sarabun New" w:hAnsi="TH Sarabun New" w:cs="TH Sarabun New" w:hint="cs"/>
              <w:cs/>
            </w:rPr>
            <w:t>์</w:t>
          </w:r>
          <w:r w:rsidR="00C74A49">
            <w:rPr>
              <w:rFonts w:ascii="TH Sarabun New" w:hAnsi="TH Sarabun New" w:cs="TH Sarabun New" w:hint="cs"/>
              <w:cs/>
            </w:rPr>
            <w:t>ของเจ้าหน้าที่</w:t>
          </w:r>
        </w:p>
        <w:p w:rsidR="001336E7" w:rsidRDefault="001336E7" w:rsidP="00BD4E9C">
          <w:pPr>
            <w:spacing w:after="0"/>
            <w:ind w:left="360" w:firstLine="360"/>
            <w:jc w:val="thaiDistribute"/>
            <w:rPr>
              <w:rFonts w:ascii="TH Sarabun New" w:hAnsi="TH Sarabun New" w:cs="TH Sarabun New" w:hint="cs"/>
            </w:rPr>
          </w:pPr>
          <w:r>
            <w:rPr>
              <w:rFonts w:ascii="TH Sarabun New" w:hAnsi="TH Sarabun New" w:cs="TH Sarabun New" w:hint="cs"/>
              <w:cs/>
            </w:rPr>
            <w:t>-</w:t>
          </w:r>
          <w:r w:rsidR="0006569A">
            <w:rPr>
              <w:rFonts w:ascii="TH Sarabun New" w:hAnsi="TH Sarabun New" w:cs="TH Sarabun New" w:hint="cs"/>
              <w:cs/>
            </w:rPr>
            <w:t xml:space="preserve"> </w:t>
          </w:r>
          <w:r w:rsidR="002C1C9C">
            <w:rPr>
              <w:rFonts w:ascii="TH Sarabun New" w:hAnsi="TH Sarabun New" w:cs="TH Sarabun New" w:hint="cs"/>
              <w:cs/>
            </w:rPr>
            <w:t>แสดงเป็นตารางมีข้อมูลก</w:t>
          </w:r>
          <w:r>
            <w:rPr>
              <w:rFonts w:ascii="TH Sarabun New" w:hAnsi="TH Sarabun New" w:cs="TH Sarabun New" w:hint="cs"/>
              <w:cs/>
            </w:rPr>
            <w:t>ารยืมอุปรณ์ เช่น</w:t>
          </w:r>
          <w:r>
            <w:rPr>
              <w:rFonts w:ascii="TH Sarabun New" w:hAnsi="TH Sarabun New" w:cs="TH Sarabun New"/>
            </w:rPr>
            <w:t xml:space="preserve"> </w:t>
          </w:r>
          <w:r>
            <w:rPr>
              <w:rFonts w:ascii="TH Sarabun New" w:hAnsi="TH Sarabun New" w:cs="TH Sarabun New" w:hint="cs"/>
              <w:cs/>
            </w:rPr>
            <w:t>ชื่อ</w:t>
          </w:r>
          <w:r w:rsidR="00F43055">
            <w:rPr>
              <w:rFonts w:ascii="TH Sarabun New" w:hAnsi="TH Sarabun New" w:cs="TH Sarabun New" w:hint="cs"/>
              <w:cs/>
            </w:rPr>
            <w:t>ผู้ยืม ชื่ออุปกรณ์</w:t>
          </w:r>
          <w:r>
            <w:rPr>
              <w:rFonts w:ascii="TH Sarabun New" w:hAnsi="TH Sarabun New" w:cs="TH Sarabun New" w:hint="cs"/>
              <w:cs/>
            </w:rPr>
            <w:t xml:space="preserve"> วันที่ให้ยืม วันที่คืน</w:t>
          </w:r>
          <w:r w:rsidR="00DC0127">
            <w:rPr>
              <w:rFonts w:ascii="TH Sarabun New" w:hAnsi="TH Sarabun New" w:cs="TH Sarabun New" w:hint="cs"/>
              <w:cs/>
            </w:rPr>
            <w:t xml:space="preserve"> ระยะเวลาที่ยืม</w:t>
          </w:r>
          <w:r>
            <w:rPr>
              <w:rFonts w:ascii="TH Sarabun New" w:hAnsi="TH Sarabun New" w:cs="TH Sarabun New" w:hint="cs"/>
              <w:cs/>
            </w:rPr>
            <w:t xml:space="preserve"> การจัดการ</w:t>
          </w:r>
          <w:r w:rsidR="00214FCD">
            <w:rPr>
              <w:rFonts w:ascii="TH Sarabun New" w:hAnsi="TH Sarabun New" w:cs="TH Sarabun New"/>
            </w:rPr>
            <w:t xml:space="preserve"> </w:t>
          </w:r>
          <w:r>
            <w:rPr>
              <w:rFonts w:ascii="TH Sarabun New" w:hAnsi="TH Sarabun New" w:cs="TH Sarabun New"/>
            </w:rPr>
            <w:t>(</w:t>
          </w:r>
          <w:r w:rsidR="00144AED">
            <w:rPr>
              <w:rFonts w:ascii="TH Sarabun New" w:hAnsi="TH Sarabun New" w:cs="TH Sarabun New" w:hint="cs"/>
              <w:cs/>
            </w:rPr>
            <w:t>รายละเอียด</w:t>
          </w:r>
          <w:r w:rsidR="005B7DC4">
            <w:rPr>
              <w:rFonts w:ascii="TH Sarabun New" w:hAnsi="TH Sarabun New" w:cs="TH Sarabun New" w:hint="cs"/>
              <w:cs/>
            </w:rPr>
            <w:t xml:space="preserve"> รหัสนิสิต</w:t>
          </w:r>
          <w:r w:rsidR="00214FCD">
            <w:rPr>
              <w:rFonts w:ascii="TH Sarabun New" w:hAnsi="TH Sarabun New" w:cs="TH Sarabun New"/>
            </w:rPr>
            <w:t xml:space="preserve"> </w:t>
          </w:r>
          <w:r w:rsidR="005B7DC4">
            <w:rPr>
              <w:rFonts w:ascii="TH Sarabun New" w:hAnsi="TH Sarabun New" w:cs="TH Sarabun New"/>
            </w:rPr>
            <w:t>(</w:t>
          </w:r>
          <w:r w:rsidR="00E0199E">
            <w:rPr>
              <w:rFonts w:ascii="TH Sarabun New" w:hAnsi="TH Sarabun New" w:cs="TH Sarabun New" w:hint="cs"/>
              <w:cs/>
            </w:rPr>
            <w:t>กรณี</w:t>
          </w:r>
          <w:r w:rsidR="005B7DC4">
            <w:rPr>
              <w:rFonts w:ascii="TH Sarabun New" w:hAnsi="TH Sarabun New" w:cs="TH Sarabun New" w:hint="cs"/>
              <w:cs/>
            </w:rPr>
            <w:t>เป็นนิสิต</w:t>
          </w:r>
          <w:r w:rsidR="005B7DC4">
            <w:rPr>
              <w:rFonts w:ascii="TH Sarabun New" w:hAnsi="TH Sarabun New" w:cs="TH Sarabun New"/>
            </w:rPr>
            <w:t>)</w:t>
          </w:r>
          <w:r w:rsidR="005A231E">
            <w:rPr>
              <w:rFonts w:ascii="TH Sarabun New" w:hAnsi="TH Sarabun New" w:cs="TH Sarabun New" w:hint="cs"/>
              <w:cs/>
            </w:rPr>
            <w:t xml:space="preserve"> ชื่อผู้ยืม </w:t>
          </w:r>
          <w:r w:rsidR="0019011F">
            <w:rPr>
              <w:rFonts w:ascii="TH Sarabun New" w:hAnsi="TH Sarabun New" w:cs="TH Sarabun New" w:hint="cs"/>
              <w:cs/>
            </w:rPr>
            <w:t>อุปกรณ์ที่ยืม</w:t>
          </w:r>
          <w:r w:rsidR="00F43055">
            <w:rPr>
              <w:rFonts w:ascii="TH Sarabun New" w:hAnsi="TH Sarabun New" w:cs="TH Sarabun New" w:hint="cs"/>
              <w:cs/>
            </w:rPr>
            <w:t xml:space="preserve"> เลขครุภัณฑ์</w:t>
          </w:r>
          <w:r w:rsidR="00574141">
            <w:rPr>
              <w:rFonts w:ascii="TH Sarabun New" w:hAnsi="TH Sarabun New" w:cs="TH Sarabun New"/>
            </w:rPr>
            <w:t>(</w:t>
          </w:r>
          <w:r w:rsidR="00574141">
            <w:rPr>
              <w:rFonts w:ascii="TH Sarabun New" w:hAnsi="TH Sarabun New" w:cs="TH Sarabun New" w:hint="cs"/>
              <w:cs/>
            </w:rPr>
            <w:t>หากมี</w:t>
          </w:r>
          <w:r w:rsidR="00574141">
            <w:rPr>
              <w:rFonts w:ascii="TH Sarabun New" w:hAnsi="TH Sarabun New" w:cs="TH Sarabun New"/>
            </w:rPr>
            <w:t>)</w:t>
          </w:r>
          <w:r w:rsidR="002D6B6B">
            <w:rPr>
              <w:rFonts w:ascii="TH Sarabun New" w:hAnsi="TH Sarabun New" w:cs="TH Sarabun New" w:hint="cs"/>
              <w:cs/>
            </w:rPr>
            <w:t xml:space="preserve"> เหตุผลการยืม</w:t>
          </w:r>
          <w:r w:rsidR="009D371E">
            <w:rPr>
              <w:rFonts w:ascii="TH Sarabun New" w:hAnsi="TH Sarabun New" w:cs="TH Sarabun New" w:hint="cs"/>
              <w:cs/>
            </w:rPr>
            <w:t xml:space="preserve"> อาจารย์ผู้รับผิดชอบ</w:t>
          </w:r>
          <w:r w:rsidR="00214FCD">
            <w:rPr>
              <w:rFonts w:ascii="TH Sarabun New" w:hAnsi="TH Sarabun New" w:cs="TH Sarabun New"/>
            </w:rPr>
            <w:t xml:space="preserve"> </w:t>
          </w:r>
          <w:r w:rsidR="00151782">
            <w:rPr>
              <w:rFonts w:ascii="TH Sarabun New" w:hAnsi="TH Sarabun New" w:cs="TH Sarabun New"/>
            </w:rPr>
            <w:t>(</w:t>
          </w:r>
          <w:r w:rsidR="009A1B8A">
            <w:rPr>
              <w:rFonts w:ascii="TH Sarabun New" w:hAnsi="TH Sarabun New" w:cs="TH Sarabun New" w:hint="cs"/>
              <w:cs/>
            </w:rPr>
            <w:t>กรณี</w:t>
          </w:r>
          <w:r w:rsidR="00151782">
            <w:rPr>
              <w:rFonts w:ascii="TH Sarabun New" w:hAnsi="TH Sarabun New" w:cs="TH Sarabun New" w:hint="cs"/>
              <w:cs/>
            </w:rPr>
            <w:t>เป็นนิสิต</w:t>
          </w:r>
          <w:r w:rsidR="00151782">
            <w:rPr>
              <w:rFonts w:ascii="TH Sarabun New" w:hAnsi="TH Sarabun New" w:cs="TH Sarabun New"/>
            </w:rPr>
            <w:t>)</w:t>
          </w:r>
          <w:r w:rsidR="004B76A3">
            <w:rPr>
              <w:rFonts w:ascii="TH Sarabun New" w:hAnsi="TH Sarabun New" w:cs="TH Sarabun New" w:hint="cs"/>
              <w:cs/>
            </w:rPr>
            <w:t xml:space="preserve"> เบอร์โทร</w:t>
          </w:r>
          <w:r>
            <w:rPr>
              <w:rFonts w:ascii="TH Sarabun New" w:hAnsi="TH Sarabun New" w:cs="TH Sarabun New"/>
            </w:rPr>
            <w:t>)</w:t>
          </w:r>
        </w:p>
        <w:p w:rsidR="000C795A" w:rsidRDefault="000C795A" w:rsidP="00BD4E9C">
          <w:pPr>
            <w:spacing w:after="0"/>
            <w:ind w:left="360" w:firstLine="36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 w:hint="cs"/>
              <w:cs/>
            </w:rPr>
            <w:t xml:space="preserve">- เมื่อระบุวันที่ให้ยืม จะมีการระบุเลขครุภัณฑ์ของอุปกรณ์ด้วย </w:t>
          </w:r>
          <w:r>
            <w:rPr>
              <w:rFonts w:ascii="TH Sarabun New" w:hAnsi="TH Sarabun New" w:cs="TH Sarabun New"/>
            </w:rPr>
            <w:t>(</w:t>
          </w:r>
          <w:r>
            <w:rPr>
              <w:rFonts w:ascii="TH Sarabun New" w:hAnsi="TH Sarabun New" w:cs="TH Sarabun New" w:hint="cs"/>
              <w:cs/>
            </w:rPr>
            <w:t>หากมี</w:t>
          </w:r>
          <w:r>
            <w:rPr>
              <w:rFonts w:ascii="TH Sarabun New" w:hAnsi="TH Sarabun New" w:cs="TH Sarabun New"/>
            </w:rPr>
            <w:t>)</w:t>
          </w:r>
        </w:p>
        <w:p w:rsidR="00925353" w:rsidRDefault="00925353" w:rsidP="00925353">
          <w:pPr>
            <w:spacing w:after="0"/>
            <w:ind w:left="36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 w:hint="cs"/>
              <w:cs/>
            </w:rPr>
            <w:t>การยืมอุปกรณ์ของนิสิต</w:t>
          </w:r>
          <w:r w:rsidR="00366823">
            <w:rPr>
              <w:rFonts w:ascii="TH Sarabun New" w:hAnsi="TH Sarabun New" w:cs="TH Sarabun New" w:hint="cs"/>
              <w:cs/>
            </w:rPr>
            <w:t>/บุคลากร</w:t>
          </w:r>
        </w:p>
        <w:p w:rsidR="00F278C3" w:rsidRPr="00925353" w:rsidRDefault="00925353" w:rsidP="00BD4E9C">
          <w:pPr>
            <w:spacing w:after="0"/>
            <w:ind w:left="360" w:firstLine="36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 w:hint="cs"/>
              <w:cs/>
            </w:rPr>
            <w:t xml:space="preserve">- </w:t>
          </w:r>
          <w:r w:rsidR="004D5037">
            <w:rPr>
              <w:rFonts w:ascii="TH Sarabun New" w:hAnsi="TH Sarabun New" w:cs="TH Sarabun New" w:hint="cs"/>
              <w:cs/>
            </w:rPr>
            <w:t>นิสิต</w:t>
          </w:r>
          <w:r w:rsidR="004F34C7">
            <w:rPr>
              <w:rFonts w:ascii="TH Sarabun New" w:hAnsi="TH Sarabun New" w:cs="TH Sarabun New" w:hint="cs"/>
              <w:cs/>
            </w:rPr>
            <w:t xml:space="preserve">/บุคลากร </w:t>
          </w:r>
          <w:r w:rsidR="004D5037">
            <w:rPr>
              <w:rFonts w:ascii="TH Sarabun New" w:hAnsi="TH Sarabun New" w:cs="TH Sarabun New" w:hint="cs"/>
              <w:cs/>
            </w:rPr>
            <w:t>สามารถเพิ่มอุปกรณ์ที่จะยืมได้ โดยให้เลือก</w:t>
          </w:r>
          <w:r w:rsidR="00EA50CD">
            <w:rPr>
              <w:rFonts w:ascii="TH Sarabun New" w:hAnsi="TH Sarabun New" w:cs="TH Sarabun New" w:hint="cs"/>
              <w:cs/>
            </w:rPr>
            <w:t>จาก</w:t>
          </w:r>
          <w:r w:rsidR="004D5037">
            <w:rPr>
              <w:rFonts w:ascii="TH Sarabun New" w:hAnsi="TH Sarabun New" w:cs="TH Sarabun New" w:hint="cs"/>
              <w:cs/>
            </w:rPr>
            <w:t xml:space="preserve">อุปกรณ์ เป็น </w:t>
          </w:r>
          <w:r w:rsidR="004D5037">
            <w:rPr>
              <w:rFonts w:ascii="TH Sarabun New" w:hAnsi="TH Sarabun New" w:cs="TH Sarabun New"/>
            </w:rPr>
            <w:t>dropdown list</w:t>
          </w:r>
          <w:r w:rsidR="00DF7A6F">
            <w:rPr>
              <w:rFonts w:ascii="TH Sarabun New" w:hAnsi="TH Sarabun New" w:cs="TH Sarabun New"/>
            </w:rPr>
            <w:t xml:space="preserve"> </w:t>
          </w:r>
          <w:r w:rsidR="00DF7A6F">
            <w:rPr>
              <w:rFonts w:ascii="TH Sarabun New" w:hAnsi="TH Sarabun New" w:cs="TH Sarabun New" w:hint="cs"/>
              <w:cs/>
            </w:rPr>
            <w:t>และกรอกเหตุผลการยืม อาจารย์ผู้รับผิดชอบ</w:t>
          </w:r>
          <w:r w:rsidR="00E615B4">
            <w:rPr>
              <w:rFonts w:ascii="TH Sarabun New" w:hAnsi="TH Sarabun New" w:cs="TH Sarabun New"/>
            </w:rPr>
            <w:t xml:space="preserve"> </w:t>
          </w:r>
          <w:r w:rsidR="005C0714">
            <w:rPr>
              <w:rFonts w:ascii="TH Sarabun New" w:hAnsi="TH Sarabun New" w:cs="TH Sarabun New"/>
            </w:rPr>
            <w:t>(</w:t>
          </w:r>
          <w:r w:rsidR="005C0714">
            <w:rPr>
              <w:rFonts w:ascii="TH Sarabun New" w:hAnsi="TH Sarabun New" w:cs="TH Sarabun New" w:hint="cs"/>
              <w:cs/>
            </w:rPr>
            <w:t>กรณีเป็นนิสิต</w:t>
          </w:r>
          <w:r w:rsidR="005C0714">
            <w:rPr>
              <w:rFonts w:ascii="TH Sarabun New" w:hAnsi="TH Sarabun New" w:cs="TH Sarabun New"/>
            </w:rPr>
            <w:t>)</w:t>
          </w:r>
          <w:r w:rsidR="00DF7A6F">
            <w:rPr>
              <w:rFonts w:ascii="TH Sarabun New" w:hAnsi="TH Sarabun New" w:cs="TH Sarabun New" w:hint="cs"/>
              <w:cs/>
            </w:rPr>
            <w:t xml:space="preserve"> และ เบอร์โทร</w:t>
          </w:r>
        </w:p>
        <w:p w:rsidR="00553987" w:rsidRDefault="00553987" w:rsidP="00553987">
          <w:pPr>
            <w:spacing w:after="0"/>
            <w:ind w:left="36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 w:hint="cs"/>
              <w:cs/>
            </w:rPr>
            <w:t>การอนุมัติการยืมของอาจารย์</w:t>
          </w:r>
        </w:p>
        <w:p w:rsidR="00553987" w:rsidRDefault="00553987" w:rsidP="005B64FE">
          <w:pPr>
            <w:spacing w:after="0"/>
            <w:ind w:left="360" w:firstLine="36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 w:hint="cs"/>
              <w:cs/>
            </w:rPr>
            <w:t xml:space="preserve">- </w:t>
          </w:r>
          <w:r w:rsidR="003A4FA1">
            <w:rPr>
              <w:rFonts w:ascii="TH Sarabun New" w:hAnsi="TH Sarabun New" w:cs="TH Sarabun New" w:hint="cs"/>
              <w:cs/>
            </w:rPr>
            <w:t>แ</w:t>
          </w:r>
          <w:r w:rsidR="00636295">
            <w:rPr>
              <w:rFonts w:ascii="TH Sarabun New" w:hAnsi="TH Sarabun New" w:cs="TH Sarabun New" w:hint="cs"/>
              <w:cs/>
            </w:rPr>
            <w:t>สดงเป็นตาราง</w:t>
          </w:r>
          <w:r w:rsidR="003A4FA1">
            <w:rPr>
              <w:rFonts w:ascii="TH Sarabun New" w:hAnsi="TH Sarabun New" w:cs="TH Sarabun New" w:hint="cs"/>
              <w:cs/>
            </w:rPr>
            <w:t>ที่มี รหัสนิสิต ชื่อ อุปกรณ์ที่ยืม การอนุมัติ การจัดการ</w:t>
          </w:r>
          <w:r w:rsidR="003A4FA1">
            <w:rPr>
              <w:rFonts w:ascii="TH Sarabun New" w:hAnsi="TH Sarabun New" w:cs="TH Sarabun New"/>
            </w:rPr>
            <w:t>(</w:t>
          </w:r>
          <w:r w:rsidR="00227768">
            <w:rPr>
              <w:rFonts w:ascii="TH Sarabun New" w:hAnsi="TH Sarabun New" w:cs="TH Sarabun New" w:hint="cs"/>
              <w:cs/>
            </w:rPr>
            <w:t>รายละเอียด</w:t>
          </w:r>
          <w:r w:rsidR="00820426">
            <w:rPr>
              <w:rFonts w:ascii="TH Sarabun New" w:hAnsi="TH Sarabun New" w:cs="TH Sarabun New" w:hint="cs"/>
              <w:cs/>
            </w:rPr>
            <w:t xml:space="preserve"> เหตุผลการยืม </w:t>
          </w:r>
          <w:r w:rsidR="00E344DD">
            <w:rPr>
              <w:rFonts w:ascii="TH Sarabun New" w:hAnsi="TH Sarabun New" w:cs="TH Sarabun New" w:hint="cs"/>
              <w:cs/>
            </w:rPr>
            <w:t>และ</w:t>
          </w:r>
          <w:r w:rsidR="00820426">
            <w:rPr>
              <w:rFonts w:ascii="TH Sarabun New" w:hAnsi="TH Sarabun New" w:cs="TH Sarabun New" w:hint="cs"/>
              <w:cs/>
            </w:rPr>
            <w:t>เบอร์โทร</w:t>
          </w:r>
          <w:r w:rsidR="003A4FA1">
            <w:rPr>
              <w:rFonts w:ascii="TH Sarabun New" w:hAnsi="TH Sarabun New" w:cs="TH Sarabun New"/>
            </w:rPr>
            <w:t>)</w:t>
          </w:r>
        </w:p>
        <w:p w:rsidR="00447DEA" w:rsidRPr="00553987" w:rsidRDefault="00447DEA" w:rsidP="005B64FE">
          <w:pPr>
            <w:spacing w:after="0"/>
            <w:ind w:left="360" w:firstLine="360"/>
            <w:jc w:val="thaiDistribute"/>
            <w:rPr>
              <w:color w:val="FF0000"/>
              <w:cs/>
            </w:rPr>
          </w:pPr>
          <w:r>
            <w:rPr>
              <w:rFonts w:ascii="TH Sarabun New" w:hAnsi="TH Sarabun New" w:cs="TH Sarabun New" w:hint="cs"/>
              <w:cs/>
            </w:rPr>
            <w:t xml:space="preserve">- </w:t>
          </w:r>
          <w:r w:rsidR="009A5C12">
            <w:rPr>
              <w:rFonts w:ascii="TH Sarabun New" w:hAnsi="TH Sarabun New" w:cs="TH Sarabun New" w:hint="cs"/>
              <w:cs/>
            </w:rPr>
            <w:t>เมื่อคลิกอนุมัติ จะเปลี่ยนสถานะเป็น อนุมัติแล้ว</w:t>
          </w:r>
          <w:r w:rsidR="0029039F">
            <w:rPr>
              <w:rFonts w:ascii="TH Sarabun New" w:hAnsi="TH Sarabun New" w:cs="TH Sarabun New" w:hint="cs"/>
              <w:cs/>
            </w:rPr>
            <w:t xml:space="preserve"> นิสิตสามารถ</w:t>
          </w:r>
          <w:r w:rsidR="002555AE">
            <w:rPr>
              <w:rFonts w:ascii="TH Sarabun New" w:hAnsi="TH Sarabun New" w:cs="TH Sarabun New" w:hint="cs"/>
              <w:cs/>
            </w:rPr>
            <w:t>รับอุปกรณ์ได้เลย</w:t>
          </w:r>
        </w:p>
        <w:p w:rsidR="001336E7" w:rsidRDefault="001336E7" w:rsidP="00BD4E9C">
          <w:pPr>
            <w:spacing w:after="0"/>
            <w:ind w:left="36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 w:hint="cs"/>
              <w:cs/>
            </w:rPr>
            <w:t>การจัดการข้อมูลอุปกรณ์</w:t>
          </w:r>
        </w:p>
        <w:p w:rsidR="0067440B" w:rsidRPr="006F28E0" w:rsidRDefault="001336E7" w:rsidP="00830DCA">
          <w:pPr>
            <w:spacing w:after="0"/>
            <w:ind w:left="720"/>
            <w:jc w:val="thaiDistribute"/>
            <w:rPr>
              <w:color w:val="FF0000"/>
            </w:rPr>
          </w:pPr>
          <w:r>
            <w:rPr>
              <w:rFonts w:ascii="TH Sarabun New" w:hAnsi="TH Sarabun New" w:cs="TH Sarabun New" w:hint="cs"/>
              <w:cs/>
            </w:rPr>
            <w:t>-</w:t>
          </w:r>
          <w:r w:rsidR="0006569A">
            <w:rPr>
              <w:rFonts w:ascii="TH Sarabun New" w:hAnsi="TH Sarabun New" w:cs="TH Sarabun New" w:hint="cs"/>
              <w:cs/>
            </w:rPr>
            <w:t xml:space="preserve"> </w:t>
          </w:r>
          <w:r w:rsidR="00462BF1">
            <w:rPr>
              <w:rFonts w:ascii="TH Sarabun New" w:hAnsi="TH Sarabun New" w:cs="TH Sarabun New" w:hint="cs"/>
              <w:cs/>
            </w:rPr>
            <w:t xml:space="preserve">เพิ่ม </w:t>
          </w:r>
          <w:r w:rsidR="00284F82">
            <w:rPr>
              <w:rFonts w:ascii="TH Sarabun New" w:hAnsi="TH Sarabun New" w:cs="TH Sarabun New" w:hint="cs"/>
              <w:cs/>
            </w:rPr>
            <w:t>แก้ไข</w:t>
          </w:r>
          <w:r w:rsidR="00462BF1">
            <w:rPr>
              <w:rFonts w:ascii="TH Sarabun New" w:hAnsi="TH Sarabun New" w:cs="TH Sarabun New" w:hint="cs"/>
              <w:cs/>
            </w:rPr>
            <w:t xml:space="preserve"> และ</w:t>
          </w:r>
          <w:r w:rsidR="00284F82">
            <w:rPr>
              <w:rFonts w:ascii="TH Sarabun New" w:hAnsi="TH Sarabun New" w:cs="TH Sarabun New" w:hint="cs"/>
              <w:cs/>
            </w:rPr>
            <w:t xml:space="preserve"> ลบ เป็น </w:t>
          </w:r>
          <w:r w:rsidR="00284F82">
            <w:rPr>
              <w:rFonts w:ascii="TH Sarabun New" w:hAnsi="TH Sarabun New" w:cs="TH Sarabun New"/>
            </w:rPr>
            <w:t xml:space="preserve">icon </w:t>
          </w:r>
          <w:r w:rsidR="00284F82">
            <w:rPr>
              <w:rFonts w:ascii="TH Sarabun New" w:hAnsi="TH Sarabun New" w:cs="TH Sarabun New" w:hint="cs"/>
              <w:cs/>
            </w:rPr>
            <w:t xml:space="preserve">เมื่อคลิกจะมี </w:t>
          </w:r>
          <w:r w:rsidR="00284F82">
            <w:rPr>
              <w:rFonts w:ascii="TH Sarabun New" w:hAnsi="TH Sarabun New" w:cs="TH Sarabun New"/>
            </w:rPr>
            <w:t xml:space="preserve">modal </w:t>
          </w:r>
          <w:r w:rsidR="00284F82">
            <w:rPr>
              <w:rFonts w:ascii="TH Sarabun New" w:hAnsi="TH Sarabun New" w:cs="TH Sarabun New" w:hint="cs"/>
              <w:cs/>
            </w:rPr>
            <w:t>เด้งขึ้นมา</w:t>
          </w:r>
          <w:r w:rsidR="00830DCA">
            <w:rPr>
              <w:color w:val="FF0000"/>
            </w:rPr>
            <w:t xml:space="preserve"> </w:t>
          </w:r>
        </w:p>
      </w:sdtContent>
    </w:sdt>
    <w:p w:rsidR="000032D2" w:rsidRDefault="000032D2" w:rsidP="00BD4E9C">
      <w:pPr>
        <w:pStyle w:val="ListParagraph"/>
      </w:pPr>
      <w:r>
        <w:rPr>
          <w:rFonts w:hint="cs"/>
          <w:cs/>
        </w:rPr>
        <w:t>คุณลักษณะของผู้ใช้</w:t>
      </w:r>
    </w:p>
    <w:sdt>
      <w:sdtPr>
        <w:rPr>
          <w:rFonts w:hint="cs"/>
        </w:rPr>
        <w:id w:val="355242163"/>
        <w:placeholder>
          <w:docPart w:val="07EF1F2485DB45D98D37566E3BA0C9FB"/>
        </w:placeholder>
      </w:sdtPr>
      <w:sdtEndPr/>
      <w:sdtContent>
        <w:p w:rsidR="006F28E0" w:rsidRDefault="006F28E0" w:rsidP="00BD4E9C">
          <w:pPr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 w:hint="cs"/>
              <w:cs/>
            </w:rPr>
            <w:t>เจ้าหน้าที่</w:t>
          </w:r>
        </w:p>
        <w:p w:rsidR="006F28E0" w:rsidRDefault="006F28E0" w:rsidP="00BD4E9C">
          <w:pPr>
            <w:spacing w:after="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/>
              <w:cs/>
            </w:rPr>
            <w:tab/>
          </w:r>
          <w:bookmarkStart w:id="0" w:name="_Hlk32079522"/>
          <w:r>
            <w:rPr>
              <w:rFonts w:ascii="TH Sarabun New" w:hAnsi="TH Sarabun New" w:cs="TH Sarabun New" w:hint="cs"/>
              <w:cs/>
            </w:rPr>
            <w:t>-</w:t>
          </w:r>
          <w:r w:rsidR="00E0268C">
            <w:rPr>
              <w:rFonts w:ascii="TH Sarabun New" w:hAnsi="TH Sarabun New" w:cs="TH Sarabun New" w:hint="cs"/>
              <w:cs/>
            </w:rPr>
            <w:t xml:space="preserve"> </w:t>
          </w:r>
          <w:r>
            <w:rPr>
              <w:rFonts w:ascii="TH Sarabun New" w:hAnsi="TH Sarabun New" w:cs="TH Sarabun New" w:hint="cs"/>
              <w:cs/>
            </w:rPr>
            <w:t>มีความรู้เรื่องการใช้งาน</w:t>
          </w:r>
          <w:r>
            <w:rPr>
              <w:rFonts w:ascii="TH Sarabun New" w:hAnsi="TH Sarabun New" w:cs="TH Sarabun New"/>
            </w:rPr>
            <w:t xml:space="preserve"> web application </w:t>
          </w:r>
          <w:r>
            <w:rPr>
              <w:rFonts w:ascii="TH Sarabun New" w:hAnsi="TH Sarabun New" w:cs="TH Sarabun New" w:hint="cs"/>
              <w:cs/>
            </w:rPr>
            <w:t>ระดับพื้นฐาน</w:t>
          </w:r>
          <w:bookmarkEnd w:id="0"/>
        </w:p>
        <w:p w:rsidR="006F28E0" w:rsidRDefault="006F28E0" w:rsidP="00BD4E9C">
          <w:pPr>
            <w:spacing w:after="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/>
              <w:cs/>
            </w:rPr>
            <w:tab/>
          </w:r>
          <w:r>
            <w:rPr>
              <w:rFonts w:ascii="TH Sarabun New" w:hAnsi="TH Sarabun New" w:cs="TH Sarabun New" w:hint="cs"/>
              <w:cs/>
            </w:rPr>
            <w:t>-</w:t>
          </w:r>
          <w:r w:rsidR="00E0268C">
            <w:rPr>
              <w:rFonts w:ascii="TH Sarabun New" w:hAnsi="TH Sarabun New" w:cs="TH Sarabun New" w:hint="cs"/>
              <w:cs/>
            </w:rPr>
            <w:t xml:space="preserve"> </w:t>
          </w:r>
          <w:r w:rsidR="001C6BC4">
            <w:rPr>
              <w:rFonts w:ascii="TH Sarabun New" w:hAnsi="TH Sarabun New" w:cs="TH Sarabun New" w:hint="cs"/>
              <w:cs/>
            </w:rPr>
            <w:t>สามารถ</w:t>
          </w:r>
          <w:r w:rsidR="00D46BE4">
            <w:rPr>
              <w:rFonts w:ascii="TH Sarabun New" w:hAnsi="TH Sarabun New" w:cs="TH Sarabun New" w:hint="cs"/>
              <w:cs/>
            </w:rPr>
            <w:t>ดู</w:t>
          </w:r>
          <w:r>
            <w:rPr>
              <w:rFonts w:ascii="TH Sarabun New" w:hAnsi="TH Sarabun New" w:cs="TH Sarabun New" w:hint="cs"/>
              <w:cs/>
            </w:rPr>
            <w:t>อุปกรณ์ในภาควิชา เช่นการตรวจสอบ การเพิ่ม การติดตามสถานะ ของอุปกรณ์</w:t>
          </w:r>
        </w:p>
        <w:p w:rsidR="006F28E0" w:rsidRDefault="006F28E0" w:rsidP="00BD4E9C">
          <w:pPr>
            <w:spacing w:after="0"/>
            <w:jc w:val="thaiDistribute"/>
            <w:rPr>
              <w:rFonts w:ascii="TH Sarabun New" w:hAnsi="TH Sarabun New" w:cs="TH Sarabun New"/>
              <w:cs/>
            </w:rPr>
          </w:pPr>
          <w:r>
            <w:rPr>
              <w:rFonts w:ascii="TH Sarabun New" w:hAnsi="TH Sarabun New" w:cs="TH Sarabun New"/>
              <w:cs/>
            </w:rPr>
            <w:tab/>
          </w:r>
          <w:r>
            <w:rPr>
              <w:rFonts w:ascii="TH Sarabun New" w:hAnsi="TH Sarabun New" w:cs="TH Sarabun New" w:hint="cs"/>
              <w:cs/>
            </w:rPr>
            <w:t>-</w:t>
          </w:r>
          <w:r w:rsidR="00E0268C">
            <w:rPr>
              <w:rFonts w:ascii="TH Sarabun New" w:hAnsi="TH Sarabun New" w:cs="TH Sarabun New" w:hint="cs"/>
              <w:cs/>
            </w:rPr>
            <w:t xml:space="preserve"> </w:t>
          </w:r>
          <w:r w:rsidR="00E00AFC">
            <w:rPr>
              <w:rFonts w:ascii="TH Sarabun New" w:hAnsi="TH Sarabun New" w:cs="TH Sarabun New" w:hint="cs"/>
              <w:cs/>
            </w:rPr>
            <w:t>สามารถ</w:t>
          </w:r>
          <w:r>
            <w:rPr>
              <w:rFonts w:ascii="TH Sarabun New" w:hAnsi="TH Sarabun New" w:cs="TH Sarabun New" w:hint="cs"/>
              <w:cs/>
            </w:rPr>
            <w:t>บันทึกวันยืม</w:t>
          </w:r>
          <w:r w:rsidR="00973191">
            <w:rPr>
              <w:rFonts w:ascii="TH Sarabun New" w:hAnsi="TH Sarabun New" w:cs="TH Sarabun New" w:hint="cs"/>
              <w:cs/>
            </w:rPr>
            <w:t>-คืน</w:t>
          </w:r>
          <w:r>
            <w:rPr>
              <w:rFonts w:ascii="TH Sarabun New" w:hAnsi="TH Sarabun New" w:cs="TH Sarabun New" w:hint="cs"/>
              <w:cs/>
            </w:rPr>
            <w:t>อุปกรณ์</w:t>
          </w:r>
        </w:p>
        <w:p w:rsidR="006F28E0" w:rsidRDefault="006F28E0" w:rsidP="00BD4E9C">
          <w:pPr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 w:hint="cs"/>
              <w:cs/>
            </w:rPr>
            <w:t>อาจารย์</w:t>
          </w:r>
        </w:p>
        <w:p w:rsidR="006F28E0" w:rsidRDefault="006F28E0" w:rsidP="00BD4E9C">
          <w:pPr>
            <w:spacing w:after="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/>
              <w:cs/>
            </w:rPr>
            <w:tab/>
          </w:r>
          <w:r>
            <w:rPr>
              <w:rFonts w:ascii="TH Sarabun New" w:hAnsi="TH Sarabun New" w:cs="TH Sarabun New" w:hint="cs"/>
              <w:cs/>
            </w:rPr>
            <w:t>-</w:t>
          </w:r>
          <w:r w:rsidR="00E0268C">
            <w:rPr>
              <w:rFonts w:ascii="TH Sarabun New" w:hAnsi="TH Sarabun New" w:cs="TH Sarabun New" w:hint="cs"/>
              <w:cs/>
            </w:rPr>
            <w:t xml:space="preserve"> </w:t>
          </w:r>
          <w:r>
            <w:rPr>
              <w:rFonts w:ascii="TH Sarabun New" w:hAnsi="TH Sarabun New" w:cs="TH Sarabun New" w:hint="cs"/>
              <w:cs/>
            </w:rPr>
            <w:t>มีความรู้เรื่องการใช้งาน</w:t>
          </w:r>
          <w:r>
            <w:rPr>
              <w:rFonts w:ascii="TH Sarabun New" w:hAnsi="TH Sarabun New" w:cs="TH Sarabun New"/>
            </w:rPr>
            <w:t xml:space="preserve"> web application </w:t>
          </w:r>
          <w:r>
            <w:rPr>
              <w:rFonts w:ascii="TH Sarabun New" w:hAnsi="TH Sarabun New" w:cs="TH Sarabun New" w:hint="cs"/>
              <w:cs/>
            </w:rPr>
            <w:t>ระดับพื้นฐาน</w:t>
          </w:r>
        </w:p>
        <w:p w:rsidR="006F28E0" w:rsidRDefault="006F28E0" w:rsidP="00BD4E9C">
          <w:pPr>
            <w:spacing w:after="0"/>
            <w:jc w:val="thaiDistribute"/>
            <w:rPr>
              <w:rFonts w:ascii="TH Sarabun New" w:hAnsi="TH Sarabun New" w:cs="TH Sarabun New" w:hint="cs"/>
            </w:rPr>
          </w:pPr>
          <w:r>
            <w:rPr>
              <w:rFonts w:ascii="TH Sarabun New" w:hAnsi="TH Sarabun New" w:cs="TH Sarabun New"/>
            </w:rPr>
            <w:tab/>
            <w:t>-</w:t>
          </w:r>
          <w:r w:rsidR="00E0268C">
            <w:rPr>
              <w:rFonts w:ascii="TH Sarabun New" w:hAnsi="TH Sarabun New" w:cs="TH Sarabun New" w:hint="cs"/>
              <w:cs/>
            </w:rPr>
            <w:t xml:space="preserve"> สามารถ</w:t>
          </w:r>
          <w:r>
            <w:rPr>
              <w:rFonts w:ascii="TH Sarabun New" w:hAnsi="TH Sarabun New" w:cs="TH Sarabun New" w:hint="cs"/>
              <w:cs/>
            </w:rPr>
            <w:t>อนุมัติการยืมอุปกรณ์</w:t>
          </w:r>
          <w:r w:rsidR="00A35403">
            <w:rPr>
              <w:rFonts w:ascii="TH Sarabun New" w:hAnsi="TH Sarabun New" w:cs="TH Sarabun New" w:hint="cs"/>
              <w:cs/>
            </w:rPr>
            <w:t>ของนิสิต</w:t>
          </w:r>
        </w:p>
        <w:p w:rsidR="00BB1DAE" w:rsidRDefault="00BB1DAE" w:rsidP="00BD4E9C">
          <w:pPr>
            <w:spacing w:after="0"/>
            <w:jc w:val="thaiDistribute"/>
            <w:rPr>
              <w:rFonts w:ascii="TH Sarabun New" w:hAnsi="TH Sarabun New" w:cs="TH Sarabun New"/>
              <w:cs/>
            </w:rPr>
          </w:pPr>
          <w:r>
            <w:rPr>
              <w:rFonts w:ascii="TH Sarabun New" w:hAnsi="TH Sarabun New" w:cs="TH Sarabun New" w:hint="cs"/>
              <w:cs/>
            </w:rPr>
            <w:tab/>
            <w:t>- สามารถยืมอุปกรณ์ได้</w:t>
          </w:r>
        </w:p>
        <w:p w:rsidR="006F28E0" w:rsidRDefault="006F28E0" w:rsidP="00BD4E9C">
          <w:pPr>
            <w:jc w:val="thaiDistribute"/>
            <w:rPr>
              <w:rFonts w:ascii="TH Sarabun New" w:hAnsi="TH Sarabun New" w:cs="TH Sarabun New"/>
              <w:cs/>
            </w:rPr>
          </w:pPr>
          <w:r>
            <w:rPr>
              <w:rFonts w:ascii="TH Sarabun New" w:hAnsi="TH Sarabun New" w:cs="TH Sarabun New" w:hint="cs"/>
              <w:cs/>
            </w:rPr>
            <w:t>นิสิตและบุคลากร</w:t>
          </w:r>
        </w:p>
        <w:p w:rsidR="006F28E0" w:rsidRDefault="006F28E0" w:rsidP="00BD4E9C">
          <w:pPr>
            <w:spacing w:after="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/>
            </w:rPr>
            <w:tab/>
            <w:t>-</w:t>
          </w:r>
          <w:r w:rsidR="00E0268C">
            <w:rPr>
              <w:rFonts w:ascii="TH Sarabun New" w:hAnsi="TH Sarabun New" w:cs="TH Sarabun New" w:hint="cs"/>
              <w:cs/>
            </w:rPr>
            <w:t xml:space="preserve"> </w:t>
          </w:r>
          <w:r>
            <w:rPr>
              <w:rFonts w:ascii="TH Sarabun New" w:hAnsi="TH Sarabun New" w:cs="TH Sarabun New" w:hint="cs"/>
              <w:cs/>
            </w:rPr>
            <w:t>มีความรู้เรื่องการใช้งาน</w:t>
          </w:r>
          <w:r>
            <w:rPr>
              <w:rFonts w:ascii="TH Sarabun New" w:hAnsi="TH Sarabun New" w:cs="TH Sarabun New"/>
            </w:rPr>
            <w:t xml:space="preserve"> web application </w:t>
          </w:r>
          <w:r>
            <w:rPr>
              <w:rFonts w:ascii="TH Sarabun New" w:hAnsi="TH Sarabun New" w:cs="TH Sarabun New" w:hint="cs"/>
              <w:cs/>
            </w:rPr>
            <w:t>ระดับพื้นฐาน</w:t>
          </w:r>
        </w:p>
        <w:p w:rsidR="006F28E0" w:rsidRDefault="006F28E0" w:rsidP="00BD4E9C">
          <w:pPr>
            <w:spacing w:after="0"/>
            <w:ind w:left="720"/>
            <w:jc w:val="thaiDistribute"/>
            <w:rPr>
              <w:rFonts w:ascii="TH Sarabun New" w:hAnsi="TH Sarabun New" w:cs="TH Sarabun New"/>
              <w:cs/>
            </w:rPr>
          </w:pPr>
          <w:r>
            <w:rPr>
              <w:rFonts w:ascii="TH Sarabun New" w:hAnsi="TH Sarabun New" w:cs="TH Sarabun New"/>
            </w:rPr>
            <w:t>-</w:t>
          </w:r>
          <w:r w:rsidR="00E0268C">
            <w:rPr>
              <w:rFonts w:ascii="TH Sarabun New" w:hAnsi="TH Sarabun New" w:cs="TH Sarabun New" w:hint="cs"/>
              <w:cs/>
            </w:rPr>
            <w:t xml:space="preserve"> </w:t>
          </w:r>
          <w:r>
            <w:rPr>
              <w:rFonts w:ascii="TH Sarabun New" w:hAnsi="TH Sarabun New" w:cs="TH Sarabun New" w:hint="cs"/>
              <w:cs/>
            </w:rPr>
            <w:t>อยู่ในภาควิชาวิศวกรรมคอมพิวเตอร์</w:t>
          </w:r>
        </w:p>
        <w:p w:rsidR="003A2E54" w:rsidRDefault="006F28E0" w:rsidP="00A727FB">
          <w:pPr>
            <w:jc w:val="thaiDistribute"/>
          </w:pPr>
          <w:r>
            <w:rPr>
              <w:rFonts w:ascii="TH Sarabun New" w:hAnsi="TH Sarabun New" w:cs="TH Sarabun New"/>
              <w:cs/>
            </w:rPr>
            <w:tab/>
          </w:r>
          <w:r w:rsidR="007E63BC">
            <w:rPr>
              <w:rFonts w:ascii="TH Sarabun New" w:hAnsi="TH Sarabun New" w:cs="TH Sarabun New" w:hint="cs"/>
              <w:cs/>
            </w:rPr>
            <w:t>-</w:t>
          </w:r>
          <w:r w:rsidR="00E0268C">
            <w:rPr>
              <w:rFonts w:ascii="TH Sarabun New" w:hAnsi="TH Sarabun New" w:cs="TH Sarabun New" w:hint="cs"/>
              <w:cs/>
            </w:rPr>
            <w:t xml:space="preserve"> </w:t>
          </w:r>
          <w:r w:rsidR="007E63BC">
            <w:rPr>
              <w:rFonts w:ascii="TH Sarabun New" w:hAnsi="TH Sarabun New" w:cs="TH Sarabun New" w:hint="cs"/>
              <w:cs/>
            </w:rPr>
            <w:t>สามารถ</w:t>
          </w:r>
          <w:r>
            <w:rPr>
              <w:rFonts w:ascii="TH Sarabun New" w:hAnsi="TH Sarabun New" w:cs="TH Sarabun New" w:hint="cs"/>
              <w:cs/>
            </w:rPr>
            <w:t>ยืมอุปกรณ์</w:t>
          </w:r>
          <w:r w:rsidR="009449A1">
            <w:rPr>
              <w:rFonts w:ascii="TH Sarabun New" w:hAnsi="TH Sarabun New" w:cs="TH Sarabun New" w:hint="cs"/>
              <w:cs/>
            </w:rPr>
            <w:t>ผ่านระบบ</w:t>
          </w:r>
          <w:r w:rsidR="007E63BC">
            <w:rPr>
              <w:rFonts w:ascii="TH Sarabun New" w:hAnsi="TH Sarabun New" w:cs="TH Sarabun New" w:hint="cs"/>
              <w:cs/>
            </w:rPr>
            <w:t>ได้</w:t>
          </w:r>
        </w:p>
      </w:sdtContent>
    </w:sdt>
    <w:p w:rsidR="00C61B85" w:rsidRDefault="00C61B85" w:rsidP="00BD4E9C">
      <w:pPr>
        <w:pStyle w:val="ListParagraph"/>
      </w:pPr>
      <w:r>
        <w:rPr>
          <w:rFonts w:hint="cs"/>
          <w:cs/>
        </w:rPr>
        <w:lastRenderedPageBreak/>
        <w:t>คุณสมบัติของระบบ</w:t>
      </w:r>
    </w:p>
    <w:sdt>
      <w:sdtPr>
        <w:rPr>
          <w:rFonts w:cstheme="minorHAnsi" w:hint="cs"/>
        </w:rPr>
        <w:id w:val="-1212884091"/>
        <w:placeholder>
          <w:docPart w:val="08E976F53A374FEF916852C63BA1B6F9"/>
        </w:placeholder>
      </w:sdtPr>
      <w:sdtEndPr>
        <w:rPr>
          <w:rFonts w:cstheme="minorBidi"/>
          <w:color w:val="FF0000"/>
        </w:rPr>
      </w:sdtEndPr>
      <w:sdtContent>
        <w:bookmarkStart w:id="1" w:name="_Hlk32082140" w:displacedByCustomXml="prev"/>
        <w:p w:rsidR="006F28E0" w:rsidRPr="00BA0888" w:rsidRDefault="006F28E0" w:rsidP="008B0407">
          <w:pPr>
            <w:ind w:left="540" w:hanging="180"/>
            <w:jc w:val="thaiDistribute"/>
            <w:rPr>
              <w:rFonts w:ascii="TH Sarabun New" w:hAnsi="TH Sarabun New" w:cs="TH Sarabun New"/>
            </w:rPr>
          </w:pPr>
          <w:r w:rsidRPr="00BA0888">
            <w:rPr>
              <w:rFonts w:ascii="TH Sarabun New" w:hAnsi="TH Sarabun New" w:cs="TH Sarabun New"/>
              <w:cs/>
            </w:rPr>
            <w:t>1.</w:t>
          </w:r>
          <w:r w:rsidR="007D3038">
            <w:rPr>
              <w:rFonts w:ascii="TH Sarabun New" w:hAnsi="TH Sarabun New" w:cs="TH Sarabun New" w:hint="cs"/>
              <w:cs/>
            </w:rPr>
            <w:t xml:space="preserve"> </w:t>
          </w:r>
          <w:r w:rsidRPr="00BA0888">
            <w:rPr>
              <w:rFonts w:ascii="TH Sarabun New" w:hAnsi="TH Sarabun New" w:cs="TH Sarabun New"/>
              <w:cs/>
            </w:rPr>
            <w:t>เจ้าหน้าที่ที่มีหน้าที่ดูแลอุปกรณ์สามารถใส่ข้อมูลของอุปกรณ์ขอ</w:t>
          </w:r>
          <w:r w:rsidR="0079307C">
            <w:rPr>
              <w:rFonts w:ascii="TH Sarabun New" w:hAnsi="TH Sarabun New" w:cs="TH Sarabun New"/>
              <w:cs/>
            </w:rPr>
            <w:t>งภาควิชาฯ ได้ พร้อมระบุ หมวดหม</w:t>
          </w:r>
          <w:r w:rsidR="0079307C">
            <w:rPr>
              <w:rFonts w:ascii="TH Sarabun New" w:hAnsi="TH Sarabun New" w:cs="TH Sarabun New" w:hint="cs"/>
              <w:cs/>
            </w:rPr>
            <w:t>ู่</w:t>
          </w:r>
          <w:r w:rsidRPr="00BA0888">
            <w:rPr>
              <w:rFonts w:ascii="TH Sarabun New" w:hAnsi="TH Sarabun New" w:cs="TH Sarabun New"/>
              <w:cs/>
            </w:rPr>
            <w:t>ของอุปกรณ์ โดยข้อมูลของอุปกรณ์ประกอบด้วย ชื่อ รายละเอียด เลขครุภัณฑ์(หากมี) เป็นอย่างน้อย</w:t>
          </w:r>
        </w:p>
        <w:p w:rsidR="006F28E0" w:rsidRPr="00BA0888" w:rsidRDefault="006F28E0" w:rsidP="008B0407">
          <w:pPr>
            <w:ind w:left="540" w:hanging="180"/>
            <w:jc w:val="thaiDistribute"/>
            <w:rPr>
              <w:rFonts w:ascii="TH Sarabun New" w:hAnsi="TH Sarabun New" w:cs="TH Sarabun New"/>
            </w:rPr>
          </w:pPr>
          <w:r w:rsidRPr="00BA0888">
            <w:rPr>
              <w:rFonts w:ascii="TH Sarabun New" w:hAnsi="TH Sarabun New" w:cs="TH Sarabun New"/>
              <w:cs/>
            </w:rPr>
            <w:t>2.</w:t>
          </w:r>
          <w:r w:rsidR="007D3038">
            <w:rPr>
              <w:rFonts w:ascii="TH Sarabun New" w:hAnsi="TH Sarabun New" w:cs="TH Sarabun New" w:hint="cs"/>
              <w:cs/>
            </w:rPr>
            <w:t xml:space="preserve"> </w:t>
          </w:r>
          <w:r w:rsidRPr="00BA0888">
            <w:rPr>
              <w:rFonts w:ascii="TH Sarabun New" w:hAnsi="TH Sarabun New" w:cs="TH Sarabun New"/>
              <w:cs/>
            </w:rPr>
            <w:t>เจ้าหน้าที่สามารถกำหนดให้อุปกรณ์แต่ละชิ้นสามารถอนุญาตให้ยืมหรือไม่ให้ยืมได้</w:t>
          </w:r>
        </w:p>
        <w:p w:rsidR="006F28E0" w:rsidRPr="00BA0888" w:rsidRDefault="006F28E0" w:rsidP="008B0407">
          <w:pPr>
            <w:ind w:left="540" w:hanging="180"/>
            <w:jc w:val="thaiDistribute"/>
            <w:rPr>
              <w:rFonts w:ascii="TH Sarabun New" w:hAnsi="TH Sarabun New" w:cs="TH Sarabun New"/>
            </w:rPr>
          </w:pPr>
          <w:r w:rsidRPr="00BA0888">
            <w:rPr>
              <w:rFonts w:ascii="TH Sarabun New" w:hAnsi="TH Sarabun New" w:cs="TH Sarabun New"/>
            </w:rPr>
            <w:t>3.</w:t>
          </w:r>
          <w:r w:rsidR="007D3038">
            <w:rPr>
              <w:rFonts w:ascii="TH Sarabun New" w:hAnsi="TH Sarabun New" w:cs="TH Sarabun New" w:hint="cs"/>
              <w:cs/>
            </w:rPr>
            <w:t xml:space="preserve"> </w:t>
          </w:r>
          <w:r w:rsidRPr="00BA0888">
            <w:rPr>
              <w:rFonts w:ascii="TH Sarabun New" w:hAnsi="TH Sarabun New" w:cs="TH Sarabun New"/>
              <w:cs/>
            </w:rPr>
            <w:t>นิสิตค้นหาอ</w:t>
          </w:r>
          <w:r>
            <w:rPr>
              <w:rFonts w:ascii="TH Sarabun New" w:hAnsi="TH Sarabun New" w:cs="TH Sarabun New" w:hint="cs"/>
              <w:cs/>
            </w:rPr>
            <w:t>ุ</w:t>
          </w:r>
          <w:r w:rsidRPr="00BA0888">
            <w:rPr>
              <w:rFonts w:ascii="TH Sarabun New" w:hAnsi="TH Sarabun New" w:cs="TH Sarabun New"/>
              <w:cs/>
            </w:rPr>
            <w:t xml:space="preserve">ปกรณ์ที่สามารถให้ยืมได้โดยค้นหาจากหมวดหมู่หรือคำสำคัญ </w:t>
          </w:r>
        </w:p>
        <w:p w:rsidR="006F28E0" w:rsidRPr="00BA0888" w:rsidRDefault="007D3038" w:rsidP="008B0407">
          <w:pPr>
            <w:ind w:left="540" w:hanging="180"/>
            <w:jc w:val="thaiDistribute"/>
            <w:rPr>
              <w:rFonts w:ascii="TH Sarabun New" w:hAnsi="TH Sarabun New" w:cs="TH Sarabun New"/>
            </w:rPr>
          </w:pPr>
          <w:r>
            <w:rPr>
              <w:rFonts w:ascii="TH Sarabun New" w:hAnsi="TH Sarabun New" w:cs="TH Sarabun New"/>
            </w:rPr>
            <w:t>4.</w:t>
          </w:r>
          <w:r>
            <w:rPr>
              <w:rFonts w:ascii="TH Sarabun New" w:hAnsi="TH Sarabun New" w:cs="TH Sarabun New" w:hint="cs"/>
              <w:cs/>
            </w:rPr>
            <w:t xml:space="preserve"> </w:t>
          </w:r>
          <w:r w:rsidR="006F28E0" w:rsidRPr="00BA0888">
            <w:rPr>
              <w:rFonts w:ascii="TH Sarabun New" w:hAnsi="TH Sarabun New" w:cs="TH Sarabun New"/>
              <w:cs/>
            </w:rPr>
            <w:t>นิสิตสามารถยืมอุปกรณ์ที่อนุญาตให้ยืมได้ โดยจะต้องระบุเหตผุลที่ยืม และในกรณีที่นำไปใช้ทำโครงงานฯ จะต้องระบุชื่อโครงงาน และระบอุาจารย์ที่ปรึกษาโครงงานหรืออาจารย์ที่รับผิดชอบใน การยืมอ</w:t>
          </w:r>
          <w:r w:rsidR="006F28E0">
            <w:rPr>
              <w:rFonts w:ascii="TH Sarabun New" w:hAnsi="TH Sarabun New" w:cs="TH Sarabun New" w:hint="cs"/>
              <w:cs/>
            </w:rPr>
            <w:t>ุ</w:t>
          </w:r>
          <w:r w:rsidR="006F28E0" w:rsidRPr="00BA0888">
            <w:rPr>
              <w:rFonts w:ascii="TH Sarabun New" w:hAnsi="TH Sarabun New" w:cs="TH Sarabun New"/>
              <w:cs/>
            </w:rPr>
            <w:t>ปกรณ์นั้น</w:t>
          </w:r>
        </w:p>
        <w:p w:rsidR="006F28E0" w:rsidRPr="00BA0888" w:rsidRDefault="006F28E0" w:rsidP="008B0407">
          <w:pPr>
            <w:ind w:left="540" w:hanging="180"/>
            <w:jc w:val="thaiDistribute"/>
            <w:rPr>
              <w:rFonts w:ascii="TH Sarabun New" w:hAnsi="TH Sarabun New" w:cs="TH Sarabun New"/>
            </w:rPr>
          </w:pPr>
          <w:r w:rsidRPr="00BA0888">
            <w:rPr>
              <w:rFonts w:ascii="TH Sarabun New" w:hAnsi="TH Sarabun New" w:cs="TH Sarabun New"/>
            </w:rPr>
            <w:t xml:space="preserve">5. </w:t>
          </w:r>
          <w:r w:rsidRPr="00BA0888">
            <w:rPr>
              <w:rFonts w:ascii="TH Sarabun New" w:hAnsi="TH Sarabun New" w:cs="TH Sarabun New"/>
              <w:cs/>
            </w:rPr>
            <w:t>อาจารย์ผู้รับผิดชอบสามารถอนุมัติการยืมอ</w:t>
          </w:r>
          <w:r>
            <w:rPr>
              <w:rFonts w:ascii="TH Sarabun New" w:hAnsi="TH Sarabun New" w:cs="TH Sarabun New" w:hint="cs"/>
              <w:cs/>
            </w:rPr>
            <w:t>ุ</w:t>
          </w:r>
          <w:r w:rsidRPr="00BA0888">
            <w:rPr>
              <w:rFonts w:ascii="TH Sarabun New" w:hAnsi="TH Sarabun New" w:cs="TH Sarabun New"/>
              <w:cs/>
            </w:rPr>
            <w:t>ปกรณ์ หลังจากที่นิสิตส่งคำร้องขอการยืมอ</w:t>
          </w:r>
          <w:r>
            <w:rPr>
              <w:rFonts w:ascii="TH Sarabun New" w:hAnsi="TH Sarabun New" w:cs="TH Sarabun New" w:hint="cs"/>
              <w:cs/>
            </w:rPr>
            <w:t>ุ</w:t>
          </w:r>
          <w:r w:rsidRPr="00BA0888">
            <w:rPr>
              <w:rFonts w:ascii="TH Sarabun New" w:hAnsi="TH Sarabun New" w:cs="TH Sarabun New"/>
              <w:cs/>
            </w:rPr>
            <w:t xml:space="preserve">ปกรณ์แล้ว โดยระบบอาจส่งอีเมล์แจ้งเตือนอาจารย์ </w:t>
          </w:r>
        </w:p>
        <w:p w:rsidR="006F28E0" w:rsidRPr="00BA0888" w:rsidRDefault="006F28E0" w:rsidP="008B0407">
          <w:pPr>
            <w:ind w:left="540" w:hanging="180"/>
            <w:jc w:val="thaiDistribute"/>
            <w:rPr>
              <w:rFonts w:ascii="TH Sarabun New" w:hAnsi="TH Sarabun New" w:cs="TH Sarabun New"/>
            </w:rPr>
          </w:pPr>
          <w:r w:rsidRPr="00BA0888">
            <w:rPr>
              <w:rFonts w:ascii="TH Sarabun New" w:hAnsi="TH Sarabun New" w:cs="TH Sarabun New"/>
            </w:rPr>
            <w:t xml:space="preserve">6. </w:t>
          </w:r>
          <w:r w:rsidRPr="00BA0888">
            <w:rPr>
              <w:rFonts w:ascii="TH Sarabun New" w:hAnsi="TH Sarabun New" w:cs="TH Sarabun New"/>
              <w:cs/>
            </w:rPr>
            <w:t xml:space="preserve">หลังจากที่อาจารย์อนุมัติแล้ว ระบบอาจส่งคำแจ้งเตือนหรืออีเมล์ไปยังนิสิตผ้รู้องขอ </w:t>
          </w:r>
        </w:p>
        <w:p w:rsidR="006F28E0" w:rsidRPr="00BA0888" w:rsidRDefault="006F28E0" w:rsidP="008B0407">
          <w:pPr>
            <w:ind w:left="540" w:hanging="180"/>
            <w:jc w:val="thaiDistribute"/>
            <w:rPr>
              <w:rFonts w:ascii="TH Sarabun New" w:hAnsi="TH Sarabun New" w:cs="TH Sarabun New"/>
            </w:rPr>
          </w:pPr>
          <w:r w:rsidRPr="00BA0888">
            <w:rPr>
              <w:rFonts w:ascii="TH Sarabun New" w:hAnsi="TH Sarabun New" w:cs="TH Sarabun New"/>
            </w:rPr>
            <w:t xml:space="preserve">7. </w:t>
          </w:r>
          <w:r w:rsidRPr="00BA0888">
            <w:rPr>
              <w:rFonts w:ascii="TH Sarabun New" w:hAnsi="TH Sarabun New" w:cs="TH Sarabun New"/>
              <w:cs/>
            </w:rPr>
            <w:t xml:space="preserve">บุคลากรในภาควิชาฯ สามารถค้นหาและยืมอปุกรณ์ที่มีในฐานข้อมูลได้ </w:t>
          </w:r>
        </w:p>
        <w:p w:rsidR="006F28E0" w:rsidRPr="00BA0888" w:rsidRDefault="006F28E0" w:rsidP="008B0407">
          <w:pPr>
            <w:ind w:left="540" w:hanging="180"/>
            <w:jc w:val="thaiDistribute"/>
            <w:rPr>
              <w:rFonts w:ascii="TH Sarabun New" w:hAnsi="TH Sarabun New" w:cs="TH Sarabun New"/>
            </w:rPr>
          </w:pPr>
          <w:r w:rsidRPr="00BA0888">
            <w:rPr>
              <w:rFonts w:ascii="TH Sarabun New" w:hAnsi="TH Sarabun New" w:cs="TH Sarabun New"/>
            </w:rPr>
            <w:t xml:space="preserve">8. </w:t>
          </w:r>
          <w:r w:rsidRPr="00BA0888">
            <w:rPr>
              <w:rFonts w:ascii="TH Sarabun New" w:hAnsi="TH Sarabun New" w:cs="TH Sarabun New"/>
              <w:cs/>
            </w:rPr>
            <w:t xml:space="preserve">เจ้าหน้าที่ผู้รับผิดชอบสามารถบันทึกวันที่ให้ยืมอุปกรณ์ หลังจากที่อาจารย์อนุมัติการยืม และนิสิตมาขอรับอุปกรณ์ และในกรณีที่บุคลากรเป็นผู้ยืม ผู้นั้นสามารถมาขอรับได้ทันที </w:t>
          </w:r>
        </w:p>
        <w:p w:rsidR="006F28E0" w:rsidRPr="00BA0888" w:rsidRDefault="006F28E0" w:rsidP="008B0407">
          <w:pPr>
            <w:ind w:left="540" w:hanging="180"/>
            <w:jc w:val="thaiDistribute"/>
            <w:rPr>
              <w:rFonts w:ascii="TH Sarabun New" w:hAnsi="TH Sarabun New" w:cs="TH Sarabun New"/>
            </w:rPr>
          </w:pPr>
          <w:r w:rsidRPr="00BA0888">
            <w:rPr>
              <w:rFonts w:ascii="TH Sarabun New" w:hAnsi="TH Sarabun New" w:cs="TH Sarabun New"/>
            </w:rPr>
            <w:t xml:space="preserve">9. </w:t>
          </w:r>
          <w:r w:rsidRPr="00BA0888">
            <w:rPr>
              <w:rFonts w:ascii="TH Sarabun New" w:hAnsi="TH Sarabun New" w:cs="TH Sarabun New"/>
              <w:cs/>
            </w:rPr>
            <w:t>เจ้าหน้าที่สามารถบันทึกวันคืนอ</w:t>
          </w:r>
          <w:r>
            <w:rPr>
              <w:rFonts w:ascii="TH Sarabun New" w:hAnsi="TH Sarabun New" w:cs="TH Sarabun New" w:hint="cs"/>
              <w:cs/>
            </w:rPr>
            <w:t>ุ</w:t>
          </w:r>
          <w:r w:rsidRPr="00BA0888">
            <w:rPr>
              <w:rFonts w:ascii="TH Sarabun New" w:hAnsi="TH Sarabun New" w:cs="TH Sarabun New"/>
              <w:cs/>
            </w:rPr>
            <w:t>ปกรณ์ เมื่อนิสิต/บ</w:t>
          </w:r>
          <w:r>
            <w:rPr>
              <w:rFonts w:ascii="TH Sarabun New" w:hAnsi="TH Sarabun New" w:cs="TH Sarabun New" w:hint="cs"/>
              <w:cs/>
            </w:rPr>
            <w:t>ุ</w:t>
          </w:r>
          <w:r w:rsidRPr="00BA0888">
            <w:rPr>
              <w:rFonts w:ascii="TH Sarabun New" w:hAnsi="TH Sarabun New" w:cs="TH Sarabun New"/>
              <w:cs/>
            </w:rPr>
            <w:t>คลากรนำอ</w:t>
          </w:r>
          <w:r>
            <w:rPr>
              <w:rFonts w:ascii="TH Sarabun New" w:hAnsi="TH Sarabun New" w:cs="TH Sarabun New" w:hint="cs"/>
              <w:cs/>
            </w:rPr>
            <w:t>ุ</w:t>
          </w:r>
          <w:r w:rsidRPr="00BA0888">
            <w:rPr>
              <w:rFonts w:ascii="TH Sarabun New" w:hAnsi="TH Sarabun New" w:cs="TH Sarabun New"/>
              <w:cs/>
            </w:rPr>
            <w:t xml:space="preserve">ปกรณ์มาคืน </w:t>
          </w:r>
        </w:p>
        <w:p w:rsidR="006F28E0" w:rsidRPr="00BA0888" w:rsidRDefault="006F28E0" w:rsidP="008B0407">
          <w:pPr>
            <w:ind w:left="540" w:hanging="180"/>
            <w:jc w:val="thaiDistribute"/>
            <w:rPr>
              <w:rFonts w:ascii="TH Sarabun New" w:hAnsi="TH Sarabun New" w:cs="TH Sarabun New"/>
            </w:rPr>
          </w:pPr>
          <w:r w:rsidRPr="00BA0888">
            <w:rPr>
              <w:rFonts w:ascii="TH Sarabun New" w:hAnsi="TH Sarabun New" w:cs="TH Sarabun New"/>
            </w:rPr>
            <w:t xml:space="preserve">10. </w:t>
          </w:r>
          <w:r w:rsidRPr="00BA0888">
            <w:rPr>
              <w:rFonts w:ascii="TH Sarabun New" w:hAnsi="TH Sarabun New" w:cs="TH Sarabun New"/>
              <w:cs/>
            </w:rPr>
            <w:t xml:space="preserve">เจ้าหน้าที่สามารถดูรายการอุปกรณ์ทั้งหมดได้ พร้อมกับดูสถานะของอุปกรณ์ และผู้ยืม (ในกรณีที่ อุปกรณ์ถูกยืม) รวมถึงอาจารย์ที่รับผิดชอบ (ในกรณีที่นิสิตยืม) </w:t>
          </w:r>
        </w:p>
        <w:p w:rsidR="006F28E0" w:rsidRPr="00BA0888" w:rsidRDefault="006F28E0" w:rsidP="008B0407">
          <w:pPr>
            <w:ind w:left="540" w:hanging="180"/>
            <w:jc w:val="thaiDistribute"/>
            <w:rPr>
              <w:rFonts w:ascii="TH Sarabun New" w:hAnsi="TH Sarabun New" w:cs="TH Sarabun New"/>
            </w:rPr>
          </w:pPr>
          <w:r w:rsidRPr="00BA0888">
            <w:rPr>
              <w:rFonts w:ascii="TH Sarabun New" w:hAnsi="TH Sarabun New" w:cs="TH Sarabun New"/>
            </w:rPr>
            <w:t xml:space="preserve">11. </w:t>
          </w:r>
          <w:r w:rsidRPr="00BA0888">
            <w:rPr>
              <w:rFonts w:ascii="TH Sarabun New" w:hAnsi="TH Sarabun New" w:cs="TH Sarabun New"/>
              <w:cs/>
            </w:rPr>
            <w:t xml:space="preserve">เจ้าหน้าที่สามารถสืบค้นได้ว่านิสิต/บุคลากรคนใดมีรายการยืมอุปกรณ์ใดค้างไว้บ้าง </w:t>
          </w:r>
        </w:p>
        <w:p w:rsidR="006F28E0" w:rsidRPr="00BA0888" w:rsidRDefault="006F28E0" w:rsidP="008B0407">
          <w:pPr>
            <w:ind w:left="540" w:hanging="180"/>
            <w:jc w:val="thaiDistribute"/>
            <w:rPr>
              <w:rFonts w:ascii="TH Sarabun New" w:hAnsi="TH Sarabun New" w:cs="TH Sarabun New"/>
            </w:rPr>
          </w:pPr>
          <w:r w:rsidRPr="00BA0888">
            <w:rPr>
              <w:rFonts w:ascii="TH Sarabun New" w:hAnsi="TH Sarabun New" w:cs="TH Sarabun New"/>
            </w:rPr>
            <w:t xml:space="preserve">12. </w:t>
          </w:r>
          <w:r w:rsidRPr="00BA0888">
            <w:rPr>
              <w:rFonts w:ascii="TH Sarabun New" w:hAnsi="TH Sarabun New" w:cs="TH Sarabun New"/>
              <w:cs/>
            </w:rPr>
            <w:t>เจ้าหน้าที่สามารถสืบค้นและติดตามได้ว่าอุปกรณ์ใดถูกยืมหรือบุคคลใดยืมอุปกรณ์เกินกว่า ระยะเวลาที่ระบุ เช่น เกิน เดือน</w:t>
          </w:r>
          <w:r w:rsidRPr="00BA0888">
            <w:rPr>
              <w:rFonts w:ascii="TH Sarabun New" w:hAnsi="TH Sarabun New" w:cs="TH Sarabun New"/>
            </w:rPr>
            <w:t xml:space="preserve">, </w:t>
          </w:r>
          <w:r w:rsidRPr="00BA0888">
            <w:rPr>
              <w:rFonts w:ascii="TH Sarabun New" w:hAnsi="TH Sarabun New" w:cs="TH Sarabun New"/>
              <w:cs/>
            </w:rPr>
            <w:t xml:space="preserve">เดือน หรือ ปี เป็นต้น </w:t>
          </w:r>
        </w:p>
        <w:p w:rsidR="006F28E0" w:rsidRPr="00153A07" w:rsidRDefault="006F28E0" w:rsidP="00153A07">
          <w:pPr>
            <w:ind w:left="540" w:hanging="180"/>
            <w:jc w:val="thaiDistribute"/>
            <w:rPr>
              <w:rFonts w:ascii="TH Sarabun New" w:hAnsi="TH Sarabun New" w:cs="TH Sarabun New"/>
              <w:color w:val="FF0000"/>
            </w:rPr>
          </w:pPr>
          <w:r w:rsidRPr="00BA0888">
            <w:rPr>
              <w:rFonts w:ascii="TH Sarabun New" w:hAnsi="TH Sarabun New" w:cs="TH Sarabun New"/>
            </w:rPr>
            <w:t xml:space="preserve">13. </w:t>
          </w:r>
          <w:r w:rsidRPr="00BA0888">
            <w:rPr>
              <w:rFonts w:ascii="TH Sarabun New" w:hAnsi="TH Sarabun New" w:cs="TH Sarabun New"/>
              <w:cs/>
            </w:rPr>
            <w:t>เจ้าหน้าที่สามารถดูรายงานสถิติการยืมอุปกรณ์เป็นรายเดือน รายปีได้ โดยสามารถเห็นแนวโน้ม ของการใช้งานอุปกรณ์ประเภทต่างๆ</w:t>
          </w:r>
          <w:r w:rsidR="00702B72">
            <w:rPr>
              <w:rFonts w:ascii="TH Sarabun New" w:hAnsi="TH Sarabun New" w:cs="TH Sarabun New" w:hint="cs"/>
              <w:cs/>
            </w:rPr>
            <w:t xml:space="preserve"> </w:t>
          </w:r>
          <w:r w:rsidRPr="00BA0888">
            <w:rPr>
              <w:rFonts w:ascii="TH Sarabun New" w:hAnsi="TH Sarabun New" w:cs="TH Sarabun New"/>
              <w:cs/>
            </w:rPr>
            <w:t>เพื่อวิเคราะห์ว่าอปุกรณ์ใดควรซื้อเพิ่มบ้าง</w:t>
          </w:r>
          <w:r w:rsidR="00702B72">
            <w:rPr>
              <w:rFonts w:ascii="TH Sarabun New" w:hAnsi="TH Sarabun New" w:cs="TH Sarabun New" w:hint="cs"/>
              <w:cs/>
            </w:rPr>
            <w:t xml:space="preserve"> </w:t>
          </w:r>
          <w:r w:rsidRPr="00BA0888">
            <w:rPr>
              <w:rFonts w:ascii="TH Sarabun New" w:hAnsi="TH Sarabun New" w:cs="TH Sarabun New"/>
              <w:cs/>
            </w:rPr>
            <w:t>หรืออุปกรณ์ใดไม่จำเป็นต้องซื้อเพิ่มแล้ว</w:t>
          </w:r>
        </w:p>
        <w:bookmarkEnd w:id="1" w:displacedByCustomXml="next"/>
      </w:sdtContent>
    </w:sdt>
    <w:p w:rsidR="000032D2" w:rsidRDefault="00C379D7" w:rsidP="00BD4E9C">
      <w:pPr>
        <w:pStyle w:val="ListParagraph"/>
      </w:pPr>
      <w:r>
        <w:rPr>
          <w:rFonts w:hint="cs"/>
          <w:cs/>
        </w:rPr>
        <w:lastRenderedPageBreak/>
        <w:t>สมมติฐานและข้อจำกัดในการพัฒนา</w:t>
      </w:r>
    </w:p>
    <w:sdt>
      <w:sdtPr>
        <w:rPr>
          <w:rFonts w:hint="cs"/>
        </w:rPr>
        <w:id w:val="-223299261"/>
        <w:placeholder>
          <w:docPart w:val="C9CE639B46C24EEA984EE9F3E370F3B9"/>
        </w:placeholder>
      </w:sdtPr>
      <w:sdtEndPr/>
      <w:sdtContent>
        <w:p w:rsidR="0083497D" w:rsidRDefault="004A7D6E" w:rsidP="00A47731">
          <w:pPr>
            <w:ind w:left="360"/>
            <w:jc w:val="thaiDistribute"/>
          </w:pPr>
          <w:r>
            <w:rPr>
              <w:rFonts w:hint="cs"/>
              <w:cs/>
            </w:rPr>
            <w:tab/>
          </w:r>
          <w:r w:rsidR="00702B72">
            <w:rPr>
              <w:rFonts w:ascii="TH Sarabun New" w:hAnsi="TH Sarabun New" w:cs="TH Sarabun New"/>
            </w:rPr>
            <w:t>-</w:t>
          </w:r>
          <w:r>
            <w:rPr>
              <w:rFonts w:ascii="TH Sarabun New" w:hAnsi="TH Sarabun New" w:cs="TH Sarabun New" w:hint="cs"/>
              <w:cs/>
            </w:rPr>
            <w:t xml:space="preserve"> </w:t>
          </w:r>
          <w:r w:rsidR="00702B72">
            <w:rPr>
              <w:rFonts w:ascii="TH Sarabun New" w:hAnsi="TH Sarabun New" w:cs="TH Sarabun New" w:hint="cs"/>
              <w:cs/>
            </w:rPr>
            <w:t xml:space="preserve">กรณีไม่มีอินเทอร์เน็ตก็ไม่สามารถใช้งาน </w:t>
          </w:r>
          <w:r w:rsidR="00702B72">
            <w:rPr>
              <w:rFonts w:ascii="TH Sarabun New" w:hAnsi="TH Sarabun New" w:cs="TH Sarabun New"/>
            </w:rPr>
            <w:t xml:space="preserve">web application </w:t>
          </w:r>
          <w:r w:rsidR="00702B72">
            <w:rPr>
              <w:rFonts w:ascii="TH Sarabun New" w:hAnsi="TH Sarabun New" w:cs="TH Sarabun New" w:hint="cs"/>
              <w:cs/>
            </w:rPr>
            <w:t>นี้ได้</w:t>
          </w:r>
        </w:p>
      </w:sdtContent>
    </w:sdt>
    <w:p w:rsidR="009360A7" w:rsidRPr="008C66FB" w:rsidRDefault="00C379D7" w:rsidP="00BD4E9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</w:p>
    <w:p w:rsidR="00CE354C" w:rsidRDefault="003E01E1" w:rsidP="00CF4D44">
      <w:pPr>
        <w:jc w:val="thaiDistribute"/>
      </w:pPr>
      <w:r>
        <w:tab/>
      </w:r>
      <w:r w:rsidR="005112F8">
        <w:rPr>
          <w:rFonts w:hint="cs"/>
          <w:cs/>
        </w:rPr>
        <w:t xml:space="preserve">- </w:t>
      </w:r>
      <w:r w:rsidR="003049DB">
        <w:rPr>
          <w:rFonts w:hint="cs"/>
          <w:cs/>
        </w:rPr>
        <w:t>เข้าสู่ระบบยืมอุปกรณ์ด้วยระบบบัญชีนนทรี</w:t>
      </w:r>
    </w:p>
    <w:p w:rsidR="003049DB" w:rsidRDefault="003049DB" w:rsidP="00BD4E9C">
      <w:pPr>
        <w:jc w:val="thaiDistribute"/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นิสิตเข้าสู่ระบบยืมอุปกรณ์ได้ตลอดเวลา ทุกสถานที่ แ</w:t>
      </w:r>
      <w:r w:rsidR="00817C5A">
        <w:rPr>
          <w:rFonts w:hint="cs"/>
          <w:cs/>
        </w:rPr>
        <w:t>ละสามารถทำการยกเลิกการจองอุปกรณ์</w:t>
      </w:r>
      <w:r>
        <w:rPr>
          <w:rFonts w:hint="cs"/>
          <w:cs/>
        </w:rPr>
        <w:t>ได้ทุกเมื่อ</w:t>
      </w:r>
    </w:p>
    <w:p w:rsidR="003049DB" w:rsidRDefault="003049DB" w:rsidP="00BD4E9C">
      <w:pPr>
        <w:jc w:val="thaiDistribute"/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อาจารย์</w:t>
      </w:r>
      <w:r w:rsidR="00CE354C">
        <w:rPr>
          <w:rFonts w:hint="cs"/>
          <w:cs/>
        </w:rPr>
        <w:t xml:space="preserve">จะต้องเข้าสู่ระบบเพื่อกดอนุมัติการจองของนิสิตได้ตลอดเวลา </w:t>
      </w:r>
      <w:r w:rsidR="0056712A">
        <w:rPr>
          <w:rFonts w:hint="cs"/>
          <w:cs/>
        </w:rPr>
        <w:t>และไม่มีการกำหนดระยะเวลาในการอนุ</w:t>
      </w:r>
      <w:r w:rsidR="00CE354C">
        <w:rPr>
          <w:rFonts w:hint="cs"/>
          <w:cs/>
        </w:rPr>
        <w:t>มัติของอาจารย์</w:t>
      </w:r>
    </w:p>
    <w:p w:rsidR="00CE354C" w:rsidRDefault="00CE354C" w:rsidP="00BD4E9C">
      <w:pPr>
        <w:jc w:val="thaiDistribute"/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 w:rsidR="00817C5A">
        <w:rPr>
          <w:rFonts w:hint="cs"/>
          <w:cs/>
        </w:rPr>
        <w:t>สามารถยืมของได้เมื่อมีอุปกรณ์</w:t>
      </w:r>
      <w:r>
        <w:rPr>
          <w:rFonts w:hint="cs"/>
          <w:cs/>
        </w:rPr>
        <w:t>อยู่ในร</w:t>
      </w:r>
      <w:r w:rsidR="00817C5A">
        <w:rPr>
          <w:rFonts w:hint="cs"/>
          <w:cs/>
        </w:rPr>
        <w:t>ะ</w:t>
      </w:r>
      <w:r>
        <w:rPr>
          <w:rFonts w:hint="cs"/>
          <w:cs/>
        </w:rPr>
        <w:t>บบ และต้องผ่านการอนุมัติเห็นชอบจากอาจารย์</w:t>
      </w:r>
      <w:r w:rsidR="00817C5A">
        <w:rPr>
          <w:rFonts w:hint="cs"/>
          <w:cs/>
        </w:rPr>
        <w:t xml:space="preserve"> 1 ท่าน</w:t>
      </w:r>
      <w:r>
        <w:rPr>
          <w:rFonts w:hint="cs"/>
          <w:cs/>
        </w:rPr>
        <w:t xml:space="preserve"> ส่วนอุปกรณ์ที่ยืมไม่ได้จะไม่ปรากฎในระบบการยืม แต่จะมีการแสดงเป็นจำนวนอุปกรณ์ภายในภาควิชา</w:t>
      </w:r>
    </w:p>
    <w:p w:rsidR="00817C5A" w:rsidRDefault="00817C5A" w:rsidP="00BD4E9C">
      <w:pPr>
        <w:jc w:val="thaiDistribute"/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ในกรณีฉุกเฉินสามารถให้หัวหน้าภาควิชา หรือเจ้าหน้าที่อนุมัติการยืมอุปกรณืได้</w:t>
      </w:r>
    </w:p>
    <w:p w:rsidR="00817C5A" w:rsidRDefault="00817C5A" w:rsidP="00BD4E9C">
      <w:pPr>
        <w:jc w:val="thaiDistribute"/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ระบุวันที่และเวลาในการยืม-คืนอุปกรณ์โดยอัตโนมัติเมื่อมีการกดยืนยันการยืม-คืนอุปกรณ์</w:t>
      </w:r>
    </w:p>
    <w:p w:rsidR="00817C5A" w:rsidRDefault="00817C5A" w:rsidP="00BD4E9C">
      <w:pPr>
        <w:jc w:val="thaiDistribute"/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แบบฟอร์มการยืมอุปกรณ์ที่ต้องกรอกจะมีลักษณะเหมือนกับใบยืม-คืน</w:t>
      </w:r>
    </w:p>
    <w:p w:rsidR="00142CD7" w:rsidRDefault="00817C5A" w:rsidP="00E05A0B">
      <w:pPr>
        <w:jc w:val="thaiDistribute"/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 w:rsidR="00142CD7">
        <w:rPr>
          <w:rFonts w:hint="cs"/>
          <w:cs/>
        </w:rPr>
        <w:t>การทำรายการยืม 1 ครั้งสามารถยืมอุปกรณ์ได้มากกว่า 1 ชุด</w:t>
      </w:r>
    </w:p>
    <w:p w:rsidR="00142CD7" w:rsidRPr="003B6A2C" w:rsidRDefault="00142CD7" w:rsidP="00BD4E9C">
      <w:pPr>
        <w:jc w:val="thaiDistribute"/>
        <w:rPr>
          <w:cs/>
        </w:rPr>
      </w:pPr>
      <w: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การติดตามอุปกรณ์ในกรณีที่ไม่ยอมคืนอุปกรณ์ จะติดตามจากการติดต่อนิสิต หรืออาจารย์ที่อนุมัติซึ่งต้องร่วมกันรับผิดชอบอุปกรณ์กับนิสิต</w:t>
      </w:r>
      <w:r w:rsidR="003B6A2C">
        <w:t xml:space="preserve"> </w:t>
      </w:r>
      <w:r w:rsidR="003B6A2C">
        <w:rPr>
          <w:rFonts w:hint="cs"/>
          <w:cs/>
        </w:rPr>
        <w:t>โดยนิสิตที่ไม่คืนอุปกรณ์จะไม่สามารถจบการศึกษาได้</w:t>
      </w:r>
    </w:p>
    <w:p w:rsidR="00142CD7" w:rsidRDefault="00142CD7" w:rsidP="00BD4E9C">
      <w:pPr>
        <w:jc w:val="thaiDistribute"/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เมื่ออาจารย์ปฏิเสธการอนุมัติจะต้องมีการกรอกเหตุผล</w:t>
      </w:r>
      <w:r w:rsidR="003B6A2C">
        <w:rPr>
          <w:rFonts w:hint="cs"/>
          <w:cs/>
        </w:rPr>
        <w:t>ในการปฏิเสธ</w:t>
      </w:r>
    </w:p>
    <w:p w:rsidR="003B6A2C" w:rsidRDefault="003B6A2C" w:rsidP="00BD4E9C">
      <w:pPr>
        <w:jc w:val="thaiDistribute"/>
      </w:pPr>
      <w: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ใน</w:t>
      </w:r>
      <w:r w:rsidR="006A75B3">
        <w:rPr>
          <w:rFonts w:hint="cs"/>
          <w:cs/>
        </w:rPr>
        <w:t>ระบบจะต้องมีหน้าแสดงสถานะอุปกรณ์</w:t>
      </w:r>
      <w:r>
        <w:rPr>
          <w:rFonts w:hint="cs"/>
          <w:cs/>
        </w:rPr>
        <w:t xml:space="preserve"> โดยจะแสดงว่าใครเป็น</w:t>
      </w:r>
      <w:r w:rsidR="00B569F7">
        <w:rPr>
          <w:rFonts w:hint="cs"/>
          <w:cs/>
        </w:rPr>
        <w:t>คน</w:t>
      </w:r>
      <w:r>
        <w:rPr>
          <w:rFonts w:hint="cs"/>
          <w:cs/>
        </w:rPr>
        <w:t>ยืม และมีรายงานว่าใครยืมไปเท่าไหร่ อุปกรณ์เหลืออยู่เท่าใดที่สามารถยืมได้และแสดงอุปกรณ์ที่ยืมไม่ได้แต่เป็นอุปกรณ์ของทางภาควิชา ซึ่งจำนวนของอุปกรณ์จะเปลี่ยนแปลงเมื่อกดยืนยันการยืม-คืนในแต่ละครั้ง</w:t>
      </w:r>
    </w:p>
    <w:p w:rsidR="00821EAA" w:rsidRDefault="00821EAA" w:rsidP="00BD4E9C">
      <w:pPr>
        <w:jc w:val="thaiDistribute"/>
        <w:rPr>
          <w:cs/>
        </w:rPr>
      </w:pPr>
      <w: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มีรูปแบบการแสดงผลทางสถิติซึ่งจะแสดงเป็นหมวดหมู่ ว่าในแต่หมวดมีของอยู่เท่าไหร่ ยืมไปเท่าไหร่ และอาจารย์คนใดอนุมัติให้ยืมมากที่สุด</w:t>
      </w:r>
    </w:p>
    <w:p w:rsidR="002D64CD" w:rsidRDefault="002D64CD" w:rsidP="00BD4E9C">
      <w:pPr>
        <w:jc w:val="thaiDistribute"/>
        <w:rPr>
          <w:cs/>
        </w:rPr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สามารถส่งข้อเสนอแนะภายในระบบได้ เพื่อที่จะได้ทราบว่าควรซื้ออุปกรณ์ใดเพิ่มขึ้นบ้าง</w:t>
      </w:r>
    </w:p>
    <w:p w:rsidR="003E01E1" w:rsidRDefault="003B6A2C" w:rsidP="00BD4E9C">
      <w:pPr>
        <w:jc w:val="thaiDistribute"/>
      </w:pPr>
      <w:r>
        <w:rPr>
          <w:cs/>
        </w:rPr>
        <w:lastRenderedPageBreak/>
        <w:tab/>
      </w:r>
      <w:r w:rsidR="003E5F19">
        <w:rPr>
          <w:rFonts w:hint="cs"/>
          <w:cs/>
        </w:rPr>
        <w:t xml:space="preserve">- </w:t>
      </w:r>
      <w:r w:rsidR="003E01E1">
        <w:rPr>
          <w:rFonts w:hint="cs"/>
          <w:cs/>
        </w:rPr>
        <w:t xml:space="preserve">เจ้าหน้าที่สามารถเพิ่มหมวดหมู่อุปกรณ์ </w:t>
      </w:r>
      <w:r w:rsidR="0015382B">
        <w:rPr>
          <w:rFonts w:hint="cs"/>
          <w:cs/>
        </w:rPr>
        <w:t>และ</w:t>
      </w:r>
      <w:r w:rsidR="004232F2">
        <w:rPr>
          <w:rFonts w:hint="cs"/>
          <w:cs/>
        </w:rPr>
        <w:t>เพิ่ม</w:t>
      </w:r>
      <w:r w:rsidR="0015382B">
        <w:rPr>
          <w:rFonts w:hint="cs"/>
          <w:cs/>
        </w:rPr>
        <w:t>อุปกรณ์ได้ โดยมี</w:t>
      </w:r>
      <w:r w:rsidR="003E01E1">
        <w:rPr>
          <w:rFonts w:hint="cs"/>
          <w:cs/>
        </w:rPr>
        <w:t>ข้อมูลรายละเอียด</w:t>
      </w:r>
      <w:r w:rsidR="001122E6">
        <w:rPr>
          <w:rFonts w:hint="cs"/>
          <w:cs/>
        </w:rPr>
        <w:t xml:space="preserve"> หมายเลขครุภัณฑ์ </w:t>
      </w:r>
      <w:r w:rsidR="006228BF">
        <w:rPr>
          <w:rFonts w:hint="cs"/>
          <w:cs/>
        </w:rPr>
        <w:t>ชื่อ</w:t>
      </w:r>
      <w:r w:rsidR="001122E6">
        <w:rPr>
          <w:rFonts w:hint="cs"/>
          <w:cs/>
        </w:rPr>
        <w:t>อุปกรณ์</w:t>
      </w:r>
      <w:r w:rsidR="003E01E1">
        <w:rPr>
          <w:rFonts w:hint="cs"/>
          <w:cs/>
        </w:rPr>
        <w:t xml:space="preserve"> </w:t>
      </w:r>
      <w:r w:rsidR="001C407A">
        <w:rPr>
          <w:rFonts w:hint="cs"/>
          <w:cs/>
        </w:rPr>
        <w:t>สถานะการ</w:t>
      </w:r>
      <w:r w:rsidR="002A18AA">
        <w:rPr>
          <w:rFonts w:hint="cs"/>
          <w:cs/>
        </w:rPr>
        <w:t>ยืม</w:t>
      </w:r>
      <w:r w:rsidR="00976157">
        <w:t>(</w:t>
      </w:r>
      <w:r w:rsidR="00976157">
        <w:rPr>
          <w:rFonts w:hint="cs"/>
          <w:cs/>
        </w:rPr>
        <w:t>ยืมได้/ยืมไม่ได้</w:t>
      </w:r>
      <w:r w:rsidR="00976157">
        <w:t>)</w:t>
      </w:r>
    </w:p>
    <w:p w:rsidR="001122E6" w:rsidRPr="003049DB" w:rsidRDefault="001122E6" w:rsidP="00BD4E9C">
      <w:pPr>
        <w:jc w:val="thaiDistribute"/>
        <w:rPr>
          <w:cs/>
        </w:rPr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เจ้าหน้าที่สามารถอัปเดตสถานะของอุปกรณืได้ว่า</w:t>
      </w:r>
      <w:r w:rsidR="003049DB">
        <w:rPr>
          <w:rFonts w:hint="cs"/>
          <w:cs/>
        </w:rPr>
        <w:t xml:space="preserve">ชำรุด </w:t>
      </w:r>
      <w:r>
        <w:rPr>
          <w:rFonts w:hint="cs"/>
          <w:cs/>
        </w:rPr>
        <w:t>กำลังส่งซ่อม สามารถยืมได้-ยืม</w:t>
      </w:r>
      <w:r w:rsidR="007741A2">
        <w:rPr>
          <w:rFonts w:hint="cs"/>
          <w:cs/>
        </w:rPr>
        <w:t>ไม่ได้ หรือถูกยืม</w:t>
      </w:r>
      <w:r w:rsidR="001565A0">
        <w:rPr>
          <w:rFonts w:hint="cs"/>
          <w:cs/>
        </w:rPr>
        <w:t>อยู่</w:t>
      </w:r>
      <w:r w:rsidR="003049DB">
        <w:t xml:space="preserve"> </w:t>
      </w:r>
    </w:p>
    <w:p w:rsidR="001122E6" w:rsidRDefault="001122E6" w:rsidP="00BD4E9C">
      <w:pPr>
        <w:jc w:val="thaiDistribute"/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เจ้าหน้าที่สามารถอนุมัติการยืมอุปกรณ์ได้ตามหมวดหมู่อุปกรณ์ที่รับผิดชอบ</w:t>
      </w:r>
    </w:p>
    <w:p w:rsidR="00821EAA" w:rsidRDefault="00821EAA" w:rsidP="00BD4E9C">
      <w:pPr>
        <w:jc w:val="thaiDistribute"/>
      </w:pPr>
      <w:r>
        <w:rPr>
          <w:rFonts w:hint="cs"/>
          <w:cs/>
        </w:rPr>
        <w:t>ในกรณีที่อาจารย์ต้องการยืมอุปกรณ์ เจ้าหน้าที่จะเป็นผู้ที่อนุมัติให้</w:t>
      </w:r>
    </w:p>
    <w:p w:rsidR="001122E6" w:rsidRDefault="001122E6" w:rsidP="00BD4E9C">
      <w:pPr>
        <w:jc w:val="thaiDistribute"/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 w:rsidR="003049DB">
        <w:rPr>
          <w:rFonts w:hint="cs"/>
          <w:cs/>
        </w:rPr>
        <w:t>มีแบบฟอร์ม</w:t>
      </w:r>
      <w:r w:rsidR="00E003D0">
        <w:rPr>
          <w:rFonts w:hint="cs"/>
          <w:cs/>
        </w:rPr>
        <w:t>บนหน้าเวป</w:t>
      </w:r>
      <w:r w:rsidR="003049DB">
        <w:rPr>
          <w:rFonts w:hint="cs"/>
          <w:cs/>
        </w:rPr>
        <w:t>ให้เจ้าหน้า</w:t>
      </w:r>
      <w:r w:rsidR="00950391">
        <w:rPr>
          <w:rFonts w:hint="cs"/>
          <w:cs/>
        </w:rPr>
        <w:t>ที่</w:t>
      </w:r>
      <w:r w:rsidR="003049DB">
        <w:rPr>
          <w:rFonts w:hint="cs"/>
          <w:cs/>
        </w:rPr>
        <w:t>กรอกเพื่อให้สามารถเพิ่มข้อมูล</w:t>
      </w:r>
      <w:r w:rsidR="00DD702C">
        <w:rPr>
          <w:rFonts w:hint="cs"/>
          <w:cs/>
        </w:rPr>
        <w:t>การยืม</w:t>
      </w:r>
      <w:r w:rsidR="003049DB">
        <w:rPr>
          <w:rFonts w:hint="cs"/>
          <w:cs/>
        </w:rPr>
        <w:t>เองได้</w:t>
      </w:r>
    </w:p>
    <w:p w:rsidR="00821EAA" w:rsidRDefault="00821EAA" w:rsidP="00BD4E9C">
      <w:pPr>
        <w:jc w:val="thaiDistribute"/>
        <w:rPr>
          <w:cs/>
        </w:rPr>
      </w:pPr>
      <w: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นิสิตจะมีประวัติในการยืม-คืนอุปกรณ์</w:t>
      </w:r>
    </w:p>
    <w:p w:rsidR="002D64CD" w:rsidRDefault="002D64CD" w:rsidP="00A33003">
      <w:pPr>
        <w:jc w:val="thaiDistribute"/>
        <w:rPr>
          <w:cs/>
        </w:rPr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หากนิสิตจองของชิ้นเดียวกัน การยืมอุปกรณ์จะขึ้นอยู่กับการอนุมัติของอาจารย์ว่าจะให้ใครยืม</w:t>
      </w:r>
    </w:p>
    <w:p w:rsidR="002D64CD" w:rsidRDefault="002D64CD" w:rsidP="00BD4E9C">
      <w:pPr>
        <w:jc w:val="thaiDistribute"/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อุปกรณ์ชิ้นเดียวกันจะยืมต่อกันไม่ได้ และจะต้องทำการคืนอุปกรณ์</w:t>
      </w:r>
    </w:p>
    <w:p w:rsidR="002D64CD" w:rsidRDefault="002D64CD" w:rsidP="00BD4E9C">
      <w:pPr>
        <w:jc w:val="thaiDistribute"/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ผู้ที่มายืม-คืน</w:t>
      </w:r>
      <w:r w:rsidR="00821EAA">
        <w:rPr>
          <w:rFonts w:hint="cs"/>
          <w:cs/>
        </w:rPr>
        <w:t>อุปกรณ์ไม่จำเป็นต้องเป็นคนเดียวกันก็ได้</w:t>
      </w:r>
    </w:p>
    <w:p w:rsidR="00821EAA" w:rsidRDefault="00821EAA" w:rsidP="00BD4E9C">
      <w:pPr>
        <w:jc w:val="thaiDistribute"/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การมารับอุปกรณ์จำเป็นต้องใช้บัตรนิสิตหรือบัตรประชาชนในการยืนยันตัวตน และต้องมารับอุปกรณ์ภายใน 3 วัน ไม่เช่นนั้นจะถือว่าสละสิทธิในการยืมอุปกรณ์ชิ้นนั้นๆ เจ้าหน้าที่สามารถกด</w:t>
      </w:r>
      <w:r w:rsidR="00B11D59">
        <w:rPr>
          <w:rFonts w:hint="cs"/>
          <w:cs/>
        </w:rPr>
        <w:t>ยกเลิกการยืม</w:t>
      </w:r>
      <w:r>
        <w:rPr>
          <w:rFonts w:hint="cs"/>
          <w:cs/>
        </w:rPr>
        <w:t>ได้ทันที</w:t>
      </w:r>
    </w:p>
    <w:p w:rsidR="00932E3F" w:rsidRDefault="00821EAA" w:rsidP="0013553D">
      <w:pPr>
        <w:jc w:val="thaiDistribute"/>
        <w:rPr>
          <w:rFonts w:hint="cs"/>
        </w:rPr>
      </w:pPr>
      <w:r>
        <w:rPr>
          <w:cs/>
        </w:rPr>
        <w:tab/>
      </w:r>
      <w:r w:rsidR="003E5F19">
        <w:rPr>
          <w:rFonts w:hint="cs"/>
          <w:cs/>
        </w:rPr>
        <w:t xml:space="preserve">- </w:t>
      </w:r>
      <w:r>
        <w:rPr>
          <w:rFonts w:hint="cs"/>
          <w:cs/>
        </w:rPr>
        <w:t>หากอุปกรณ์ชำรุดนิสิตจะต้องรับผิดชอบ</w:t>
      </w:r>
    </w:p>
    <w:p w:rsidR="009360A7" w:rsidRDefault="009360A7" w:rsidP="00BD4E9C">
      <w:pPr>
        <w:pStyle w:val="ListParagraph"/>
      </w:pPr>
      <w:r>
        <w:rPr>
          <w:rFonts w:hint="cs"/>
          <w:cs/>
        </w:rPr>
        <w:t xml:space="preserve">ความต้องการแบบ </w:t>
      </w:r>
      <w:r>
        <w:t>functional</w:t>
      </w:r>
    </w:p>
    <w:p w:rsidR="000F1969" w:rsidRDefault="00590358" w:rsidP="00BD4E9C">
      <w:pPr>
        <w:jc w:val="thaiDistribute"/>
      </w:pPr>
      <w:r>
        <w:rPr>
          <w:rFonts w:hint="cs"/>
          <w:cs/>
        </w:rPr>
        <w:tab/>
      </w:r>
      <w:r w:rsidR="000F1969">
        <w:rPr>
          <w:rFonts w:hint="cs"/>
          <w:cs/>
        </w:rPr>
        <w:t xml:space="preserve">3.1.1 </w:t>
      </w:r>
      <w:r w:rsidR="00950590">
        <w:t xml:space="preserve">log in </w:t>
      </w:r>
    </w:p>
    <w:p w:rsidR="000F1969" w:rsidRDefault="00590358" w:rsidP="00BD4E9C">
      <w:pPr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0F1969">
        <w:t xml:space="preserve">3.1.1.1 </w:t>
      </w:r>
      <w:proofErr w:type="gramStart"/>
      <w:r w:rsidR="000F1969">
        <w:t>functional</w:t>
      </w:r>
      <w:proofErr w:type="gramEnd"/>
      <w:r w:rsidR="000F1969">
        <w:t xml:space="preserve"> </w:t>
      </w:r>
      <w:proofErr w:type="spellStart"/>
      <w:r w:rsidR="000F1969">
        <w:t>req</w:t>
      </w:r>
      <w:proofErr w:type="spellEnd"/>
      <w:r w:rsidR="000F1969">
        <w:t xml:space="preserve"> #1.1</w:t>
      </w:r>
      <w:r w:rsidR="00E65B2D">
        <w:rPr>
          <w:rFonts w:hint="cs"/>
          <w:cs/>
        </w:rPr>
        <w:t xml:space="preserve">การ </w:t>
      </w:r>
      <w:r w:rsidR="00E65B2D">
        <w:t>login</w:t>
      </w:r>
    </w:p>
    <w:p w:rsidR="000F1969" w:rsidRPr="000F1969" w:rsidRDefault="000F1969" w:rsidP="00BD4E9C">
      <w:pPr>
        <w:jc w:val="thaiDistribute"/>
        <w:rPr>
          <w:cs/>
        </w:rPr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1) </w:t>
      </w:r>
      <w:proofErr w:type="gramStart"/>
      <w:r w:rsidRPr="000F1969">
        <w:t>description</w:t>
      </w:r>
      <w:proofErr w:type="gramEnd"/>
      <w:r w:rsidRPr="000F1969">
        <w:t xml:space="preserve">: </w:t>
      </w:r>
      <w:r w:rsidR="006D00CC">
        <w:rPr>
          <w:rFonts w:hint="cs"/>
          <w:cs/>
        </w:rPr>
        <w:t>ระบบ</w:t>
      </w:r>
      <w:r w:rsidR="00BF5B1A">
        <w:t xml:space="preserve"> </w:t>
      </w:r>
      <w:r w:rsidR="006D00CC">
        <w:t>log-in</w:t>
      </w:r>
      <w:r w:rsidR="00BF5B1A">
        <w:t xml:space="preserve"> </w:t>
      </w:r>
      <w:r w:rsidR="006D00CC">
        <w:rPr>
          <w:rFonts w:hint="cs"/>
          <w:cs/>
        </w:rPr>
        <w:t>โดยการใช้</w:t>
      </w:r>
      <w:r w:rsidR="00BF5B1A">
        <w:t xml:space="preserve"> </w:t>
      </w:r>
      <w:proofErr w:type="spellStart"/>
      <w:r w:rsidR="006D00CC">
        <w:t>nontri</w:t>
      </w:r>
      <w:proofErr w:type="spellEnd"/>
      <w:r w:rsidR="006D00CC">
        <w:t xml:space="preserve"> account </w:t>
      </w:r>
      <w:r w:rsidR="006D00CC">
        <w:rPr>
          <w:rFonts w:hint="cs"/>
          <w:cs/>
        </w:rPr>
        <w:t>เพื่อเข้าระบบการยืม-คืนอุปกรณ์ โดยจะมีสิทธิการเข้าถึงที่แตกต่างกันออกไปเป็น เจ้าหน้าที่ อาจารย์ นิสิตและบุคคล</w:t>
      </w:r>
      <w:r w:rsidR="00C86052">
        <w:rPr>
          <w:rFonts w:hint="cs"/>
          <w:cs/>
        </w:rPr>
        <w:t>ากร</w:t>
      </w:r>
    </w:p>
    <w:p w:rsidR="000F1969" w:rsidRPr="000F1969" w:rsidRDefault="000F1969" w:rsidP="00BD4E9C">
      <w:pPr>
        <w:jc w:val="thaiDistribute"/>
        <w:rPr>
          <w:cs/>
        </w:rPr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2) </w:t>
      </w:r>
      <w:proofErr w:type="gramStart"/>
      <w:r w:rsidRPr="000F1969">
        <w:t>inputs</w:t>
      </w:r>
      <w:proofErr w:type="gramEnd"/>
      <w:r w:rsidRPr="000F1969">
        <w:t xml:space="preserve">: </w:t>
      </w:r>
      <w:r w:rsidR="006D00CC">
        <w:rPr>
          <w:rFonts w:hint="cs"/>
          <w:cs/>
        </w:rPr>
        <w:t>ข้อมูล</w:t>
      </w:r>
      <w:r w:rsidR="00BF5B1A">
        <w:t xml:space="preserve"> </w:t>
      </w:r>
      <w:proofErr w:type="spellStart"/>
      <w:r w:rsidR="006D00CC">
        <w:t>nontri</w:t>
      </w:r>
      <w:proofErr w:type="spellEnd"/>
      <w:r w:rsidR="006D00CC">
        <w:t xml:space="preserve"> account</w:t>
      </w:r>
      <w:r w:rsidR="00BF5B1A">
        <w:t xml:space="preserve"> </w:t>
      </w:r>
      <w:r w:rsidR="006D00CC">
        <w:rPr>
          <w:rFonts w:hint="cs"/>
          <w:cs/>
        </w:rPr>
        <w:t>ที่เข้าสู่ระบบ</w:t>
      </w:r>
    </w:p>
    <w:p w:rsidR="000F1969" w:rsidRPr="000F1969" w:rsidRDefault="000F1969" w:rsidP="00BD4E9C">
      <w:pPr>
        <w:jc w:val="thaiDistribute"/>
        <w:rPr>
          <w:cs/>
        </w:rPr>
      </w:pPr>
      <w:r w:rsidRPr="000F1969">
        <w:lastRenderedPageBreak/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="00453D9F">
        <w:t xml:space="preserve">3) </w:t>
      </w:r>
      <w:proofErr w:type="gramStart"/>
      <w:r w:rsidRPr="000F1969">
        <w:t>process</w:t>
      </w:r>
      <w:proofErr w:type="gramEnd"/>
      <w:r w:rsidRPr="000F1969">
        <w:t>:</w:t>
      </w:r>
      <w:r w:rsidR="006D00CC">
        <w:t xml:space="preserve"> </w:t>
      </w:r>
      <w:r w:rsidR="006D00CC">
        <w:rPr>
          <w:rFonts w:hint="cs"/>
          <w:cs/>
        </w:rPr>
        <w:t>ตรวจสอบสถานะของ</w:t>
      </w:r>
      <w:r w:rsidR="00453D9F">
        <w:t xml:space="preserve"> </w:t>
      </w:r>
      <w:proofErr w:type="spellStart"/>
      <w:r w:rsidR="006D00CC">
        <w:t>nontri</w:t>
      </w:r>
      <w:proofErr w:type="spellEnd"/>
      <w:r w:rsidR="006D00CC">
        <w:t xml:space="preserve"> account</w:t>
      </w:r>
      <w:r w:rsidR="006D00CC">
        <w:rPr>
          <w:rFonts w:hint="cs"/>
          <w:cs/>
        </w:rPr>
        <w:t xml:space="preserve"> ที่</w:t>
      </w:r>
      <w:r w:rsidR="00453D9F">
        <w:t xml:space="preserve"> </w:t>
      </w:r>
      <w:r w:rsidR="006D00CC">
        <w:t>log-in</w:t>
      </w:r>
      <w:r w:rsidR="006F09EC">
        <w:rPr>
          <w:rFonts w:hint="cs"/>
          <w:cs/>
        </w:rPr>
        <w:t xml:space="preserve"> เข้าเพื่อ</w:t>
      </w:r>
      <w:r w:rsidR="00E13124">
        <w:rPr>
          <w:rFonts w:hint="cs"/>
          <w:cs/>
        </w:rPr>
        <w:t>เข้าถึง</w:t>
      </w:r>
      <w:r w:rsidR="006F09EC">
        <w:rPr>
          <w:rFonts w:hint="cs"/>
          <w:cs/>
        </w:rPr>
        <w:t>สิทธิ์</w:t>
      </w:r>
      <w:r w:rsidR="00316579">
        <w:rPr>
          <w:rFonts w:hint="cs"/>
          <w:cs/>
        </w:rPr>
        <w:t>ที่แตกต่างกัน</w:t>
      </w:r>
    </w:p>
    <w:p w:rsidR="000F1969" w:rsidRPr="000F1969" w:rsidRDefault="000F1969" w:rsidP="00BD4E9C">
      <w:pPr>
        <w:jc w:val="thaiDistribute"/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4) </w:t>
      </w:r>
      <w:proofErr w:type="gramStart"/>
      <w:r w:rsidRPr="000F1969">
        <w:t>outputs</w:t>
      </w:r>
      <w:proofErr w:type="gramEnd"/>
      <w:r w:rsidRPr="000F1969">
        <w:t>:</w:t>
      </w:r>
      <w:r w:rsidR="00316579">
        <w:t xml:space="preserve"> </w:t>
      </w:r>
      <w:r w:rsidR="00316579">
        <w:rPr>
          <w:rFonts w:hint="cs"/>
          <w:cs/>
        </w:rPr>
        <w:t>สถานะและสิทธิ</w:t>
      </w:r>
      <w:r w:rsidR="00EB2BB0">
        <w:rPr>
          <w:rFonts w:hint="cs"/>
          <w:cs/>
        </w:rPr>
        <w:t>์</w:t>
      </w:r>
      <w:r w:rsidR="00316579">
        <w:rPr>
          <w:rFonts w:hint="cs"/>
          <w:cs/>
        </w:rPr>
        <w:t>การเข้าถึงของบัญชีที่</w:t>
      </w:r>
      <w:r w:rsidR="003227F2">
        <w:t xml:space="preserve"> </w:t>
      </w:r>
      <w:r w:rsidR="00316579">
        <w:t>log-in</w:t>
      </w:r>
    </w:p>
    <w:p w:rsidR="00F30246" w:rsidRPr="000F1969" w:rsidRDefault="000F1969" w:rsidP="00D3138F">
      <w:pPr>
        <w:jc w:val="thaiDistribute"/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5) </w:t>
      </w:r>
      <w:proofErr w:type="gramStart"/>
      <w:r w:rsidRPr="000F1969">
        <w:t>errors</w:t>
      </w:r>
      <w:proofErr w:type="gramEnd"/>
      <w:r w:rsidRPr="000F1969">
        <w:t xml:space="preserve"> handling:</w:t>
      </w:r>
      <w:r w:rsidR="00316579">
        <w:t xml:space="preserve"> </w:t>
      </w:r>
      <w:r w:rsidR="00316579">
        <w:rPr>
          <w:rFonts w:hint="cs"/>
          <w:cs/>
        </w:rPr>
        <w:t>ในกรณีที่ผู้ใช้</w:t>
      </w:r>
      <w:r w:rsidR="008C6E50">
        <w:t xml:space="preserve"> </w:t>
      </w:r>
      <w:proofErr w:type="spellStart"/>
      <w:r w:rsidR="00316579">
        <w:t>nontri</w:t>
      </w:r>
      <w:proofErr w:type="spellEnd"/>
      <w:r w:rsidR="00316579">
        <w:t xml:space="preserve"> account</w:t>
      </w:r>
      <w:r w:rsidR="00316579">
        <w:rPr>
          <w:rFonts w:hint="cs"/>
          <w:cs/>
        </w:rPr>
        <w:t xml:space="preserve"> มี</w:t>
      </w:r>
      <w:r w:rsidR="00150A1E">
        <w:rPr>
          <w:rFonts w:hint="cs"/>
          <w:cs/>
        </w:rPr>
        <w:t xml:space="preserve"> </w:t>
      </w:r>
      <w:r w:rsidR="00316579">
        <w:rPr>
          <w:rFonts w:hint="cs"/>
          <w:cs/>
        </w:rPr>
        <w:t>2 สถานะอย่างการเป็นทั้งนิสิตและเจ้าหน้าที่พร้อมๆกัน</w:t>
      </w:r>
      <w:r w:rsidR="00F30246">
        <w:rPr>
          <w:rFonts w:hint="cs"/>
          <w:cs/>
        </w:rPr>
        <w:t xml:space="preserve"> โดยอาจเป็นเจ้าหน้าที่ที่ทำการเรียนต่อพร้อมๆกับการทำงานไปด้วย ซึ่งจัดการโดยอาจให้เลือกสถานะใด สถานะหนึ่งในการ</w:t>
      </w:r>
      <w:r w:rsidR="008C6E50">
        <w:t xml:space="preserve"> </w:t>
      </w:r>
      <w:r w:rsidR="00F30246">
        <w:t>log-in</w:t>
      </w:r>
      <w:r w:rsidR="008C6E50">
        <w:t xml:space="preserve"> </w:t>
      </w:r>
      <w:r w:rsidR="00F30246">
        <w:rPr>
          <w:rFonts w:hint="cs"/>
          <w:cs/>
        </w:rPr>
        <w:t>แต่</w:t>
      </w:r>
      <w:r w:rsidR="00D3138F">
        <w:rPr>
          <w:rFonts w:hint="cs"/>
          <w:cs/>
        </w:rPr>
        <w:t>ละ</w:t>
      </w:r>
      <w:r w:rsidR="00F30246">
        <w:rPr>
          <w:rFonts w:hint="cs"/>
          <w:cs/>
        </w:rPr>
        <w:t>ครั้ง</w:t>
      </w:r>
    </w:p>
    <w:p w:rsidR="000F1969" w:rsidRPr="000F1969" w:rsidRDefault="00590358" w:rsidP="00BD4E9C">
      <w:pPr>
        <w:jc w:val="thaiDistribute"/>
      </w:pPr>
      <w:r>
        <w:rPr>
          <w:rFonts w:hint="cs"/>
          <w:cs/>
        </w:rPr>
        <w:tab/>
      </w:r>
      <w:r w:rsidR="00F30246">
        <w:rPr>
          <w:rFonts w:hint="cs"/>
          <w:cs/>
        </w:rPr>
        <w:t>3.1</w:t>
      </w:r>
      <w:r w:rsidR="000F1969" w:rsidRPr="000F1969">
        <w:rPr>
          <w:rFonts w:hint="cs"/>
          <w:cs/>
        </w:rPr>
        <w:t xml:space="preserve">.2 </w:t>
      </w:r>
      <w:r w:rsidR="000754A5">
        <w:rPr>
          <w:rFonts w:hint="cs"/>
          <w:cs/>
        </w:rPr>
        <w:t>เจ้าหน้าที่</w:t>
      </w:r>
    </w:p>
    <w:p w:rsidR="00F30246" w:rsidRDefault="00590358" w:rsidP="00BD4E9C">
      <w:pPr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F30246">
        <w:t xml:space="preserve">3.1.2.1 </w:t>
      </w:r>
      <w:proofErr w:type="gramStart"/>
      <w:r w:rsidR="00F30246">
        <w:t>functional</w:t>
      </w:r>
      <w:proofErr w:type="gramEnd"/>
      <w:r w:rsidR="00F30246">
        <w:t xml:space="preserve"> </w:t>
      </w:r>
      <w:proofErr w:type="spellStart"/>
      <w:r w:rsidR="00F30246">
        <w:t>req</w:t>
      </w:r>
      <w:proofErr w:type="spellEnd"/>
      <w:r w:rsidR="00F30246">
        <w:t xml:space="preserve"> #2.1</w:t>
      </w:r>
      <w:r w:rsidR="00C71B8C">
        <w:t xml:space="preserve"> </w:t>
      </w:r>
      <w:r w:rsidR="00C71B8C">
        <w:rPr>
          <w:rFonts w:hint="cs"/>
          <w:cs/>
        </w:rPr>
        <w:t>การเพิ่ม ลบ แก้ไข และแสดงข้อมูล</w:t>
      </w:r>
      <w:r w:rsidR="00C03A48">
        <w:rPr>
          <w:rFonts w:hint="cs"/>
          <w:cs/>
        </w:rPr>
        <w:t>อุปกรณ์</w:t>
      </w:r>
    </w:p>
    <w:p w:rsidR="00F30246" w:rsidRPr="000F1969" w:rsidRDefault="00F30246" w:rsidP="00BD4E9C">
      <w:pPr>
        <w:jc w:val="thaiDistribute"/>
        <w:rPr>
          <w:cs/>
        </w:rPr>
      </w:pPr>
      <w:r w:rsidRPr="000F1969">
        <w:t xml:space="preserve">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 1) </w:t>
      </w:r>
      <w:proofErr w:type="gramStart"/>
      <w:r w:rsidRPr="000F1969">
        <w:t>description</w:t>
      </w:r>
      <w:proofErr w:type="gramEnd"/>
      <w:r w:rsidRPr="000F1969">
        <w:t xml:space="preserve">: </w:t>
      </w:r>
      <w:r>
        <w:rPr>
          <w:rFonts w:hint="cs"/>
          <w:cs/>
        </w:rPr>
        <w:t>การเพิ่ม ลบ แก้ไข และแสดงข้อมูล</w:t>
      </w:r>
      <w:r w:rsidR="00C2655E">
        <w:rPr>
          <w:rFonts w:hint="cs"/>
          <w:cs/>
        </w:rPr>
        <w:t>อุปกรณ์ที่ใช้ใน</w:t>
      </w:r>
      <w:r>
        <w:rPr>
          <w:rFonts w:hint="cs"/>
          <w:cs/>
        </w:rPr>
        <w:t>การยืม-คืนอุปกรณ์ในสถานะของเจ้าหน้าที่ เพื่อควบคุมและให้บริการระบบยืม-คืนอุปกรณ์แก่อาจารย์ นิสิต และผู้ที่เกี่ยวข้องตามหน้าที่และความรับผิดชอบดูแลอุปกรณ์ของตนเอง</w:t>
      </w:r>
    </w:p>
    <w:p w:rsidR="00F30246" w:rsidRPr="000F1969" w:rsidRDefault="00F30246" w:rsidP="00BD4E9C">
      <w:pPr>
        <w:jc w:val="thaiDistribute"/>
        <w:rPr>
          <w:cs/>
        </w:rPr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2) </w:t>
      </w:r>
      <w:proofErr w:type="gramStart"/>
      <w:r w:rsidRPr="000F1969">
        <w:t>inputs</w:t>
      </w:r>
      <w:proofErr w:type="gramEnd"/>
      <w:r w:rsidRPr="000F1969">
        <w:t xml:space="preserve">: </w:t>
      </w:r>
      <w:r>
        <w:rPr>
          <w:rFonts w:hint="cs"/>
          <w:cs/>
        </w:rPr>
        <w:t>ข้อมูล</w:t>
      </w:r>
      <w:r w:rsidR="00C2655E">
        <w:rPr>
          <w:rFonts w:hint="cs"/>
          <w:cs/>
        </w:rPr>
        <w:t>ของอุปกรณ์ที่ต้องการเพิ่ม ลบ แก้ไข และรายละเอียดอื่นๆของอุปกรณ์</w:t>
      </w:r>
    </w:p>
    <w:p w:rsidR="00F30246" w:rsidRPr="00C2655E" w:rsidRDefault="00F30246" w:rsidP="00BD4E9C">
      <w:pPr>
        <w:jc w:val="thaiDistribute"/>
        <w:rPr>
          <w:cs/>
        </w:rPr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3) </w:t>
      </w:r>
      <w:proofErr w:type="gramStart"/>
      <w:r w:rsidRPr="000F1969">
        <w:t>process</w:t>
      </w:r>
      <w:proofErr w:type="gramEnd"/>
      <w:r w:rsidRPr="000F1969">
        <w:t>:</w:t>
      </w:r>
      <w:r>
        <w:t xml:space="preserve"> </w:t>
      </w:r>
      <w:r w:rsidR="00C2655E">
        <w:rPr>
          <w:rFonts w:hint="cs"/>
          <w:cs/>
        </w:rPr>
        <w:t>ทำการเพิ่ม ลบ แก้ไขข้อมูลของอุปกรณ์ที่ใช้ในการยืม-คืนผ่านทางหน้าจอ</w:t>
      </w:r>
      <w:r w:rsidR="00C2655E">
        <w:t>interface</w:t>
      </w:r>
      <w:r w:rsidR="00C2655E">
        <w:rPr>
          <w:rFonts w:hint="cs"/>
          <w:cs/>
        </w:rPr>
        <w:t xml:space="preserve"> และทาง</w:t>
      </w:r>
      <w:r w:rsidR="006E6D85">
        <w:rPr>
          <w:rFonts w:hint="cs"/>
          <w:cs/>
        </w:rPr>
        <w:t xml:space="preserve"> </w:t>
      </w:r>
      <w:r w:rsidR="00C2655E">
        <w:t xml:space="preserve">database </w:t>
      </w:r>
      <w:r w:rsidR="00C2655E">
        <w:rPr>
          <w:rFonts w:hint="cs"/>
          <w:cs/>
        </w:rPr>
        <w:t>โดยจะทำการเพิ่มเมื่อได้รับอุปกรณ์ทั้งจากการซื้อหรือหลังจากส่งซ่อมเสร็จและได้รับการพิจารณาแล้วว่าอุปกรณ์นี้สามารถให้ทำการยืมได้ ทำการลบเมื่ออุปกรณ์ชำรุด เสียหาย ทำการแก้ไขเมื่ออุปกรณ์มีปัญหาหรือมีการอัพเดทข้อมูลอุปกรณ์ การเปลี่ยนแปลงสถานะของ</w:t>
      </w:r>
      <w:r w:rsidR="002A5BE9">
        <w:rPr>
          <w:rFonts w:hint="cs"/>
          <w:cs/>
        </w:rPr>
        <w:t>อุปกรณ์</w:t>
      </w:r>
      <w:r w:rsidR="00C2655E">
        <w:rPr>
          <w:rFonts w:hint="cs"/>
          <w:cs/>
        </w:rPr>
        <w:t xml:space="preserve">  </w:t>
      </w:r>
    </w:p>
    <w:p w:rsidR="00F30246" w:rsidRPr="000F1969" w:rsidRDefault="00F30246" w:rsidP="00BD4E9C">
      <w:pPr>
        <w:jc w:val="thaiDistribute"/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4) </w:t>
      </w:r>
      <w:proofErr w:type="gramStart"/>
      <w:r w:rsidRPr="000F1969">
        <w:t>outputs</w:t>
      </w:r>
      <w:proofErr w:type="gramEnd"/>
      <w:r w:rsidRPr="000F1969">
        <w:t>:</w:t>
      </w:r>
      <w:r>
        <w:t xml:space="preserve"> </w:t>
      </w:r>
      <w:r w:rsidR="00C2655E">
        <w:rPr>
          <w:rFonts w:hint="cs"/>
          <w:cs/>
        </w:rPr>
        <w:t>แสดงข้อมูลอุปกรณ์</w:t>
      </w:r>
    </w:p>
    <w:p w:rsidR="00F30246" w:rsidRPr="00AA523B" w:rsidRDefault="00F30246" w:rsidP="00BD4E9C">
      <w:pPr>
        <w:jc w:val="thaiDistribute"/>
        <w:rPr>
          <w:cs/>
        </w:rPr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5) </w:t>
      </w:r>
      <w:proofErr w:type="gramStart"/>
      <w:r w:rsidRPr="000F1969">
        <w:t>errors</w:t>
      </w:r>
      <w:proofErr w:type="gramEnd"/>
      <w:r w:rsidRPr="000F1969">
        <w:t xml:space="preserve"> handling:</w:t>
      </w:r>
      <w:r>
        <w:t xml:space="preserve"> </w:t>
      </w:r>
      <w:r w:rsidR="00AA523B">
        <w:rPr>
          <w:rFonts w:hint="cs"/>
          <w:cs/>
        </w:rPr>
        <w:t>อาจเกิดการซ้อนทับกันของข้อมูลภายใน</w:t>
      </w:r>
      <w:r w:rsidR="00116AA3">
        <w:rPr>
          <w:rFonts w:hint="cs"/>
          <w:cs/>
        </w:rPr>
        <w:t xml:space="preserve"> </w:t>
      </w:r>
      <w:r w:rsidR="00AA523B">
        <w:t>database</w:t>
      </w:r>
      <w:r w:rsidR="00AA523B">
        <w:rPr>
          <w:rFonts w:hint="cs"/>
          <w:cs/>
        </w:rPr>
        <w:t xml:space="preserve"> ซึ่งจัดการได้โดยระวังการออกแบบระบบ</w:t>
      </w:r>
      <w:r w:rsidR="00116AA3">
        <w:rPr>
          <w:rFonts w:hint="cs"/>
          <w:cs/>
        </w:rPr>
        <w:t xml:space="preserve"> </w:t>
      </w:r>
      <w:r w:rsidR="00AA523B">
        <w:t>database</w:t>
      </w:r>
      <w:r w:rsidR="00AA523B">
        <w:rPr>
          <w:rFonts w:hint="cs"/>
          <w:cs/>
        </w:rPr>
        <w:t xml:space="preserve"> ให้ดี</w:t>
      </w:r>
    </w:p>
    <w:p w:rsidR="00281946" w:rsidRPr="000F1969" w:rsidRDefault="00590358" w:rsidP="00BD4E9C">
      <w:pPr>
        <w:jc w:val="thaiDistribute"/>
      </w:pPr>
      <w:r>
        <w:rPr>
          <w:rFonts w:hint="cs"/>
          <w:cs/>
        </w:rPr>
        <w:tab/>
      </w:r>
      <w:r w:rsidR="00281946">
        <w:rPr>
          <w:rFonts w:hint="cs"/>
          <w:cs/>
        </w:rPr>
        <w:t>3.1.3</w:t>
      </w:r>
      <w:r w:rsidR="00281946" w:rsidRPr="000F1969">
        <w:rPr>
          <w:rFonts w:hint="cs"/>
          <w:cs/>
        </w:rPr>
        <w:t xml:space="preserve"> </w:t>
      </w:r>
      <w:r w:rsidR="009B34E3">
        <w:rPr>
          <w:rFonts w:hint="cs"/>
          <w:cs/>
        </w:rPr>
        <w:t>นิสิต</w:t>
      </w:r>
      <w:r w:rsidR="00824BCB">
        <w:rPr>
          <w:rFonts w:hint="cs"/>
          <w:cs/>
        </w:rPr>
        <w:t xml:space="preserve"> และบุคลากร</w:t>
      </w:r>
    </w:p>
    <w:p w:rsidR="00281946" w:rsidRDefault="00590358" w:rsidP="00BD4E9C">
      <w:pPr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281946">
        <w:t xml:space="preserve">3.1.3.1 </w:t>
      </w:r>
      <w:proofErr w:type="gramStart"/>
      <w:r w:rsidR="00281946">
        <w:t>functional</w:t>
      </w:r>
      <w:proofErr w:type="gramEnd"/>
      <w:r w:rsidR="00281946">
        <w:t xml:space="preserve"> </w:t>
      </w:r>
      <w:proofErr w:type="spellStart"/>
      <w:r w:rsidR="00281946">
        <w:t>req</w:t>
      </w:r>
      <w:proofErr w:type="spellEnd"/>
      <w:r w:rsidR="00281946">
        <w:t xml:space="preserve"> #3.1</w:t>
      </w:r>
      <w:r w:rsidR="00B67D50">
        <w:t xml:space="preserve"> </w:t>
      </w:r>
      <w:r w:rsidR="00B67D50">
        <w:rPr>
          <w:rFonts w:hint="cs"/>
          <w:cs/>
        </w:rPr>
        <w:t>การยืม-คืนอุปกรณ์</w:t>
      </w:r>
    </w:p>
    <w:p w:rsidR="00281946" w:rsidRPr="00924598" w:rsidRDefault="00281946" w:rsidP="00BD4E9C">
      <w:pPr>
        <w:jc w:val="thaiDistribute"/>
        <w:rPr>
          <w:cs/>
        </w:rPr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1) </w:t>
      </w:r>
      <w:proofErr w:type="gramStart"/>
      <w:r w:rsidRPr="000F1969">
        <w:t>description</w:t>
      </w:r>
      <w:proofErr w:type="gramEnd"/>
      <w:r w:rsidRPr="000F1969">
        <w:t xml:space="preserve">: </w:t>
      </w:r>
      <w:r w:rsidR="00924598">
        <w:rPr>
          <w:rFonts w:hint="cs"/>
          <w:cs/>
        </w:rPr>
        <w:t>การยืม-คืนอุ</w:t>
      </w:r>
      <w:r>
        <w:rPr>
          <w:rFonts w:hint="cs"/>
          <w:cs/>
        </w:rPr>
        <w:t>ปกรณ์ของนิสิตผ่านระบบยืม-คืน</w:t>
      </w:r>
      <w:r w:rsidR="00924598">
        <w:rPr>
          <w:rFonts w:hint="cs"/>
          <w:cs/>
        </w:rPr>
        <w:t>ที่สะดวกมากขึ้นเนื่องจากสามารถใช้</w:t>
      </w:r>
      <w:r w:rsidR="006D2847">
        <w:rPr>
          <w:rFonts w:hint="cs"/>
          <w:cs/>
        </w:rPr>
        <w:t xml:space="preserve"> </w:t>
      </w:r>
      <w:proofErr w:type="spellStart"/>
      <w:r w:rsidR="00924598">
        <w:t>nontri</w:t>
      </w:r>
      <w:proofErr w:type="spellEnd"/>
      <w:r w:rsidR="00924598">
        <w:t xml:space="preserve"> account</w:t>
      </w:r>
      <w:r w:rsidR="00A00574">
        <w:rPr>
          <w:rFonts w:hint="cs"/>
          <w:cs/>
        </w:rPr>
        <w:t xml:space="preserve"> </w:t>
      </w:r>
      <w:r w:rsidR="00924598">
        <w:rPr>
          <w:rFonts w:hint="cs"/>
          <w:cs/>
        </w:rPr>
        <w:t>ในการ</w:t>
      </w:r>
      <w:r w:rsidR="00A00574">
        <w:rPr>
          <w:rFonts w:hint="cs"/>
          <w:cs/>
        </w:rPr>
        <w:t xml:space="preserve"> </w:t>
      </w:r>
      <w:r w:rsidR="00924598">
        <w:t>log-in</w:t>
      </w:r>
      <w:r w:rsidR="00A00574">
        <w:rPr>
          <w:rFonts w:hint="cs"/>
          <w:cs/>
        </w:rPr>
        <w:t xml:space="preserve"> </w:t>
      </w:r>
      <w:r w:rsidR="00924598">
        <w:rPr>
          <w:rFonts w:hint="cs"/>
          <w:cs/>
        </w:rPr>
        <w:t>ได้ทุกที่ทุกเวลาผ่านระบบเครือข่ายต่างๆ</w:t>
      </w:r>
    </w:p>
    <w:p w:rsidR="00281946" w:rsidRPr="000F1969" w:rsidRDefault="00281946" w:rsidP="00BD4E9C">
      <w:pPr>
        <w:jc w:val="thaiDistribute"/>
        <w:rPr>
          <w:cs/>
        </w:rPr>
      </w:pPr>
      <w:r w:rsidRPr="000F1969">
        <w:lastRenderedPageBreak/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2) </w:t>
      </w:r>
      <w:proofErr w:type="gramStart"/>
      <w:r w:rsidRPr="000F1969">
        <w:t>inputs</w:t>
      </w:r>
      <w:proofErr w:type="gramEnd"/>
      <w:r w:rsidRPr="000F1969">
        <w:t xml:space="preserve">: </w:t>
      </w:r>
      <w:r>
        <w:rPr>
          <w:rFonts w:hint="cs"/>
          <w:cs/>
        </w:rPr>
        <w:t>ข้อมูลของอุปกรณ์ที่ต้องการ</w:t>
      </w:r>
      <w:r w:rsidR="00924598">
        <w:rPr>
          <w:rFonts w:hint="cs"/>
          <w:cs/>
        </w:rPr>
        <w:t>ยืมหรือคืน</w:t>
      </w:r>
    </w:p>
    <w:p w:rsidR="00281946" w:rsidRPr="00C2655E" w:rsidRDefault="00281946" w:rsidP="00BD4E9C">
      <w:pPr>
        <w:jc w:val="thaiDistribute"/>
        <w:rPr>
          <w:cs/>
        </w:rPr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>3) process:</w:t>
      </w:r>
      <w:r>
        <w:t xml:space="preserve"> </w:t>
      </w:r>
      <w:r w:rsidR="00924598">
        <w:rPr>
          <w:rFonts w:hint="cs"/>
          <w:cs/>
        </w:rPr>
        <w:t>การยืมอุปกรณ์จะต้องทำการ</w:t>
      </w:r>
      <w:r w:rsidR="004E249C">
        <w:rPr>
          <w:rFonts w:hint="cs"/>
          <w:cs/>
        </w:rPr>
        <w:t xml:space="preserve"> </w:t>
      </w:r>
      <w:r w:rsidR="00924598">
        <w:t>log-in</w:t>
      </w:r>
      <w:r w:rsidR="004E249C">
        <w:rPr>
          <w:rFonts w:hint="cs"/>
          <w:cs/>
        </w:rPr>
        <w:t xml:space="preserve"> </w:t>
      </w:r>
      <w:r w:rsidR="00924598">
        <w:rPr>
          <w:rFonts w:hint="cs"/>
          <w:cs/>
        </w:rPr>
        <w:t>ด้วย</w:t>
      </w:r>
      <w:r w:rsidR="004E249C">
        <w:rPr>
          <w:rFonts w:hint="cs"/>
          <w:cs/>
        </w:rPr>
        <w:t xml:space="preserve"> </w:t>
      </w:r>
      <w:proofErr w:type="spellStart"/>
      <w:r w:rsidR="00924598">
        <w:t>nontri</w:t>
      </w:r>
      <w:proofErr w:type="spellEnd"/>
      <w:r w:rsidR="00924598">
        <w:t xml:space="preserve"> account</w:t>
      </w:r>
      <w:r w:rsidR="00924598">
        <w:rPr>
          <w:rFonts w:hint="cs"/>
          <w:cs/>
        </w:rPr>
        <w:t xml:space="preserve"> หรือจากการสมัคร</w:t>
      </w:r>
      <w:r w:rsidR="004A0D0E">
        <w:rPr>
          <w:rFonts w:hint="cs"/>
          <w:cs/>
        </w:rPr>
        <w:t xml:space="preserve"> </w:t>
      </w:r>
      <w:r w:rsidR="00924598">
        <w:t xml:space="preserve">account </w:t>
      </w:r>
      <w:r w:rsidR="00924598">
        <w:rPr>
          <w:rFonts w:hint="cs"/>
          <w:cs/>
        </w:rPr>
        <w:t>ค้นหาอุปกรณ์ที่ต้องยืม ดูสถานะของอุปกรณ์ว่าสามารถทำการยืมได้หรือไม่ หากได้ให้ทำเรื่องยืมอุปกรณ์โดย</w:t>
      </w:r>
      <w:r w:rsidR="0097234A">
        <w:rPr>
          <w:rFonts w:hint="cs"/>
          <w:cs/>
        </w:rPr>
        <w:t>การกรอกแบบฟอร์มการยืมอุปกรณ์และ</w:t>
      </w:r>
      <w:r w:rsidR="00924598">
        <w:rPr>
          <w:rFonts w:hint="cs"/>
          <w:cs/>
        </w:rPr>
        <w:t>จะต้องรอการอนุมัติจากอาจารย์ที่เกี่ยวข้อง หากไม่ได้รับการอนุมัติจะทำการยืมอุปกรณ์ชิ้นนั้นไม่ได้</w:t>
      </w:r>
      <w:r>
        <w:rPr>
          <w:rFonts w:hint="cs"/>
          <w:cs/>
        </w:rPr>
        <w:t xml:space="preserve"> </w:t>
      </w:r>
      <w:r w:rsidR="00924598">
        <w:rPr>
          <w:rFonts w:hint="cs"/>
          <w:cs/>
        </w:rPr>
        <w:t xml:space="preserve"> แต่หากได้รับการอนุมัติ ก็สามารถไปรับอุปกรณ์ที่ภาควิชาได้เลย โดยจะต้องไปรับอุปกรณ์ภายใน 3 วัน ไม่เช่นนั้นจะถือว่าสละสิทธิในการยืมอุปกรณ์และต้องใช้บัตรนิสิต</w:t>
      </w:r>
      <w:r w:rsidR="00CF6944">
        <w:rPr>
          <w:rFonts w:hint="cs"/>
          <w:cs/>
        </w:rPr>
        <w:t>หรือบัตรประชาชนในการยืนยันตัวตน</w:t>
      </w:r>
    </w:p>
    <w:p w:rsidR="00281946" w:rsidRPr="000F1969" w:rsidRDefault="00281946" w:rsidP="00BD4E9C">
      <w:pPr>
        <w:jc w:val="thaiDistribute"/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4) </w:t>
      </w:r>
      <w:proofErr w:type="gramStart"/>
      <w:r w:rsidRPr="000F1969">
        <w:t>outputs</w:t>
      </w:r>
      <w:proofErr w:type="gramEnd"/>
      <w:r w:rsidRPr="000F1969">
        <w:t>:</w:t>
      </w:r>
      <w:r>
        <w:t xml:space="preserve"> </w:t>
      </w:r>
      <w:r w:rsidR="00924598">
        <w:rPr>
          <w:rFonts w:hint="cs"/>
          <w:cs/>
        </w:rPr>
        <w:t>ได้รับ</w:t>
      </w:r>
      <w:r>
        <w:rPr>
          <w:rFonts w:hint="cs"/>
          <w:cs/>
        </w:rPr>
        <w:t>อุปกรณ์</w:t>
      </w:r>
      <w:r w:rsidR="00924598">
        <w:rPr>
          <w:rFonts w:hint="cs"/>
          <w:cs/>
        </w:rPr>
        <w:t>เมื่อทำการยืมสำเร็จหรือคืนอุปกรณ์สำเร็จ</w:t>
      </w:r>
    </w:p>
    <w:p w:rsidR="00281946" w:rsidRPr="00AA523B" w:rsidRDefault="00281946" w:rsidP="00BD4E9C">
      <w:pPr>
        <w:jc w:val="thaiDistribute"/>
        <w:rPr>
          <w:cs/>
        </w:rPr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5) </w:t>
      </w:r>
      <w:proofErr w:type="gramStart"/>
      <w:r w:rsidRPr="000F1969">
        <w:t>errors</w:t>
      </w:r>
      <w:proofErr w:type="gramEnd"/>
      <w:r w:rsidRPr="000F1969">
        <w:t xml:space="preserve"> handling:</w:t>
      </w:r>
      <w:r>
        <w:t xml:space="preserve"> </w:t>
      </w:r>
      <w:r w:rsidR="0097234A">
        <w:rPr>
          <w:rFonts w:hint="cs"/>
          <w:cs/>
        </w:rPr>
        <w:t>อาจเกิดปัญหาการยืมอุปกรณ์ไม่ได้ จัดการโดยการเช็คสถานะของอุปกรณ์ที่ต้องการยืม หรือสถานะการอนุมัติการยืมบ่อยๆ</w:t>
      </w:r>
    </w:p>
    <w:p w:rsidR="0097234A" w:rsidRPr="000F1969" w:rsidRDefault="00590358" w:rsidP="00BD4E9C">
      <w:pPr>
        <w:jc w:val="thaiDistribute"/>
      </w:pPr>
      <w:r>
        <w:rPr>
          <w:rFonts w:hint="cs"/>
          <w:cs/>
        </w:rPr>
        <w:tab/>
      </w:r>
      <w:r w:rsidR="0097234A">
        <w:rPr>
          <w:rFonts w:hint="cs"/>
          <w:cs/>
        </w:rPr>
        <w:t>3.1.4</w:t>
      </w:r>
      <w:r w:rsidR="0097234A" w:rsidRPr="000F1969">
        <w:rPr>
          <w:rFonts w:hint="cs"/>
          <w:cs/>
        </w:rPr>
        <w:t xml:space="preserve"> </w:t>
      </w:r>
      <w:r w:rsidR="00EC6E58">
        <w:rPr>
          <w:rFonts w:hint="cs"/>
          <w:cs/>
        </w:rPr>
        <w:t>อาจารย์</w:t>
      </w:r>
    </w:p>
    <w:p w:rsidR="0097234A" w:rsidRDefault="00590358" w:rsidP="00BD4E9C">
      <w:pPr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7234A">
        <w:t xml:space="preserve">3.1.4.1 </w:t>
      </w:r>
      <w:proofErr w:type="gramStart"/>
      <w:r w:rsidR="0097234A">
        <w:t>functional</w:t>
      </w:r>
      <w:proofErr w:type="gramEnd"/>
      <w:r w:rsidR="0097234A">
        <w:t xml:space="preserve"> </w:t>
      </w:r>
      <w:proofErr w:type="spellStart"/>
      <w:r w:rsidR="0097234A">
        <w:t>req</w:t>
      </w:r>
      <w:proofErr w:type="spellEnd"/>
      <w:r w:rsidR="0097234A">
        <w:t xml:space="preserve"> #4.1</w:t>
      </w:r>
      <w:r w:rsidR="004B286A">
        <w:t xml:space="preserve"> </w:t>
      </w:r>
      <w:r w:rsidR="004B286A">
        <w:rPr>
          <w:rFonts w:hint="cs"/>
          <w:cs/>
        </w:rPr>
        <w:t>การอนุมัติการยืมอุปกรณ์</w:t>
      </w:r>
    </w:p>
    <w:p w:rsidR="0097234A" w:rsidRPr="0097234A" w:rsidRDefault="0097234A" w:rsidP="00BD4E9C">
      <w:pPr>
        <w:jc w:val="thaiDistribute"/>
        <w:rPr>
          <w:cs/>
        </w:rPr>
      </w:pPr>
      <w:r w:rsidRPr="000F1969">
        <w:t xml:space="preserve">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 1) </w:t>
      </w:r>
      <w:proofErr w:type="gramStart"/>
      <w:r w:rsidRPr="000F1969">
        <w:t>description</w:t>
      </w:r>
      <w:proofErr w:type="gramEnd"/>
      <w:r w:rsidRPr="000F1969">
        <w:t xml:space="preserve">: </w:t>
      </w:r>
      <w:r>
        <w:rPr>
          <w:rFonts w:hint="cs"/>
          <w:cs/>
        </w:rPr>
        <w:t>การอนุมัติการยืมอุปกรณ์ โดยการ</w:t>
      </w:r>
      <w:r w:rsidR="00712E96">
        <w:rPr>
          <w:rFonts w:hint="cs"/>
          <w:cs/>
        </w:rPr>
        <w:t xml:space="preserve"> </w:t>
      </w:r>
      <w:r>
        <w:t>log-in</w:t>
      </w:r>
      <w:r>
        <w:rPr>
          <w:rFonts w:hint="cs"/>
          <w:cs/>
        </w:rPr>
        <w:t xml:space="preserve"> ด้วย</w:t>
      </w:r>
      <w:r w:rsidR="00712E96">
        <w:rPr>
          <w:rFonts w:hint="cs"/>
          <w:cs/>
        </w:rPr>
        <w:t xml:space="preserve"> </w:t>
      </w:r>
      <w:proofErr w:type="spellStart"/>
      <w:r>
        <w:t>nontri</w:t>
      </w:r>
      <w:proofErr w:type="spellEnd"/>
      <w:r>
        <w:t xml:space="preserve"> account</w:t>
      </w:r>
      <w:r w:rsidR="00712E96">
        <w:rPr>
          <w:rFonts w:hint="cs"/>
          <w:cs/>
        </w:rPr>
        <w:t xml:space="preserve"> </w:t>
      </w:r>
      <w:r>
        <w:rPr>
          <w:rFonts w:hint="cs"/>
          <w:cs/>
        </w:rPr>
        <w:t>เพื่อให้</w:t>
      </w:r>
      <w:r w:rsidR="0095097B">
        <w:rPr>
          <w:rFonts w:hint="cs"/>
          <w:cs/>
        </w:rPr>
        <w:t>อาจารย์สามารถดูคำร้องขอภายในระบบยืม-คืนอุปกรณ์ที่สามารถอนุมัติได้ตลอดเวลา</w:t>
      </w:r>
    </w:p>
    <w:p w:rsidR="0097234A" w:rsidRPr="000F1969" w:rsidRDefault="0097234A" w:rsidP="00BD4E9C">
      <w:pPr>
        <w:jc w:val="thaiDistribute"/>
        <w:rPr>
          <w:cs/>
        </w:rPr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2) </w:t>
      </w:r>
      <w:proofErr w:type="gramStart"/>
      <w:r w:rsidRPr="000F1969">
        <w:t>inputs</w:t>
      </w:r>
      <w:proofErr w:type="gramEnd"/>
      <w:r w:rsidRPr="000F1969">
        <w:t xml:space="preserve">: </w:t>
      </w:r>
      <w:r w:rsidR="0095097B">
        <w:rPr>
          <w:rFonts w:hint="cs"/>
          <w:cs/>
        </w:rPr>
        <w:t>คำร้องขอในการยืมอุปกรณ์</w:t>
      </w:r>
    </w:p>
    <w:p w:rsidR="0097234A" w:rsidRPr="00C2655E" w:rsidRDefault="0097234A" w:rsidP="00BD4E9C">
      <w:pPr>
        <w:jc w:val="thaiDistribute"/>
        <w:rPr>
          <w:cs/>
        </w:rPr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3) </w:t>
      </w:r>
      <w:proofErr w:type="gramStart"/>
      <w:r w:rsidRPr="000F1969">
        <w:t>process</w:t>
      </w:r>
      <w:proofErr w:type="gramEnd"/>
      <w:r w:rsidRPr="000F1969">
        <w:t>:</w:t>
      </w:r>
      <w:r>
        <w:t xml:space="preserve"> </w:t>
      </w:r>
      <w:r w:rsidR="0095097B">
        <w:t>log-in</w:t>
      </w:r>
      <w:r w:rsidR="0095097B">
        <w:rPr>
          <w:rFonts w:hint="cs"/>
          <w:cs/>
        </w:rPr>
        <w:t xml:space="preserve"> เข้าสู่ระบบด้วย</w:t>
      </w:r>
      <w:r w:rsidR="00073780">
        <w:rPr>
          <w:rFonts w:hint="cs"/>
          <w:cs/>
        </w:rPr>
        <w:t xml:space="preserve"> </w:t>
      </w:r>
      <w:proofErr w:type="spellStart"/>
      <w:r w:rsidR="0095097B">
        <w:t>nontri</w:t>
      </w:r>
      <w:proofErr w:type="spellEnd"/>
      <w:r w:rsidR="0095097B">
        <w:t xml:space="preserve"> account</w:t>
      </w:r>
      <w:r w:rsidR="0095097B">
        <w:rPr>
          <w:rFonts w:hint="cs"/>
          <w:cs/>
        </w:rPr>
        <w:t xml:space="preserve"> พิจารณาคำร้องขอยืมอุปกรณ์ หากอนุมัติผู้ที่ทำเรื่องยืมอุปกรณ์จะสามารถมารับอุปกรณ์ที่ภาควิชาได้ทันที แต่หากไม่อนุมัติอาจารย์จะต้องทำการกรอกเหตุผลในการปฏิเสธการอนุมัติในครั้งนั้นๆ</w:t>
      </w:r>
      <w:r>
        <w:rPr>
          <w:rFonts w:hint="cs"/>
          <w:cs/>
        </w:rPr>
        <w:t xml:space="preserve">  </w:t>
      </w:r>
    </w:p>
    <w:p w:rsidR="0097234A" w:rsidRPr="000F1969" w:rsidRDefault="0097234A" w:rsidP="00BD4E9C">
      <w:pPr>
        <w:jc w:val="thaiDistribute"/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4) </w:t>
      </w:r>
      <w:proofErr w:type="gramStart"/>
      <w:r w:rsidRPr="000F1969">
        <w:t>outputs</w:t>
      </w:r>
      <w:proofErr w:type="gramEnd"/>
      <w:r w:rsidRPr="000F1969">
        <w:t>:</w:t>
      </w:r>
      <w:r>
        <w:t xml:space="preserve"> </w:t>
      </w:r>
      <w:r>
        <w:rPr>
          <w:rFonts w:hint="cs"/>
          <w:cs/>
        </w:rPr>
        <w:t>แสดง</w:t>
      </w:r>
      <w:r w:rsidR="0095097B">
        <w:rPr>
          <w:rFonts w:hint="cs"/>
          <w:cs/>
        </w:rPr>
        <w:t>ผลการอนุมัติ</w:t>
      </w:r>
    </w:p>
    <w:p w:rsidR="00C27805" w:rsidRDefault="0097234A" w:rsidP="00BD4E9C">
      <w:pPr>
        <w:jc w:val="thaiDistribute"/>
        <w:rPr>
          <w:rFonts w:hint="cs"/>
        </w:rPr>
      </w:pPr>
      <w:r w:rsidRPr="000F1969">
        <w:t xml:space="preserve">  </w:t>
      </w:r>
      <w:r w:rsidR="00590358">
        <w:rPr>
          <w:rFonts w:hint="cs"/>
          <w:cs/>
        </w:rPr>
        <w:tab/>
      </w:r>
      <w:r w:rsidR="00590358">
        <w:rPr>
          <w:rFonts w:hint="cs"/>
          <w:cs/>
        </w:rPr>
        <w:tab/>
      </w:r>
      <w:r w:rsidRPr="000F1969">
        <w:t xml:space="preserve">5) </w:t>
      </w:r>
      <w:proofErr w:type="gramStart"/>
      <w:r w:rsidRPr="000F1969">
        <w:t>errors</w:t>
      </w:r>
      <w:proofErr w:type="gramEnd"/>
      <w:r w:rsidRPr="000F1969">
        <w:t xml:space="preserve"> handling:</w:t>
      </w:r>
      <w:r>
        <w:t xml:space="preserve"> </w:t>
      </w:r>
      <w:r w:rsidR="0095097B">
        <w:rPr>
          <w:rFonts w:hint="cs"/>
          <w:cs/>
        </w:rPr>
        <w:t>อาจารย์อาจไม่ทราบว่ามีการยืนเรื่องยืมอุปกรณ์ที่รอการอนุมัติ จัดการโดยอาจมีระบบแจ้งเตือนความเคลื่อนไหวภายในระบบยืม-คืน เพื่อแจ้งให้อาจารย์ทราบได้ว่ามีการยื่นเรื่องขอยืมอุปกรณ์เกิดขึ้น</w:t>
      </w:r>
    </w:p>
    <w:p w:rsidR="005117F2" w:rsidRDefault="005117F2" w:rsidP="00BD4E9C">
      <w:pPr>
        <w:jc w:val="thaiDistribute"/>
        <w:rPr>
          <w:rFonts w:hint="cs"/>
        </w:rPr>
      </w:pPr>
    </w:p>
    <w:p w:rsidR="005117F2" w:rsidRPr="000F1969" w:rsidRDefault="005117F2" w:rsidP="00BD4E9C">
      <w:pPr>
        <w:jc w:val="thaiDistribute"/>
      </w:pPr>
    </w:p>
    <w:p w:rsidR="009360A7" w:rsidRDefault="009360A7" w:rsidP="00BD4E9C">
      <w:pPr>
        <w:pStyle w:val="ListParagraph"/>
      </w:pPr>
      <w:r>
        <w:rPr>
          <w:rFonts w:hint="cs"/>
          <w:cs/>
        </w:rPr>
        <w:lastRenderedPageBreak/>
        <w:t xml:space="preserve">ความต้องการแบบ </w:t>
      </w:r>
      <w:r>
        <w:t>Non-functional</w:t>
      </w:r>
    </w:p>
    <w:p w:rsidR="00217831" w:rsidRPr="00425085" w:rsidRDefault="00217831" w:rsidP="00217831">
      <w:pPr>
        <w:pStyle w:val="ListParagraph"/>
        <w:numPr>
          <w:ilvl w:val="0"/>
          <w:numId w:val="0"/>
        </w:numPr>
        <w:ind w:left="360"/>
        <w:rPr>
          <w:cs/>
        </w:rPr>
      </w:pPr>
      <w:r>
        <w:rPr>
          <w:rFonts w:hint="cs"/>
          <w:cs/>
        </w:rPr>
        <w:tab/>
      </w:r>
      <w:r w:rsidRPr="0095097B">
        <w:rPr>
          <w:rFonts w:hint="cs"/>
          <w:cs/>
        </w:rPr>
        <w:t>3.</w:t>
      </w:r>
      <w:r>
        <w:rPr>
          <w:rFonts w:hint="cs"/>
          <w:cs/>
        </w:rPr>
        <w:t>2</w:t>
      </w:r>
      <w:r w:rsidRPr="0095097B">
        <w:rPr>
          <w:rFonts w:hint="cs"/>
          <w:cs/>
        </w:rPr>
        <w:t>.</w:t>
      </w:r>
      <w:r>
        <w:rPr>
          <w:rFonts w:hint="cs"/>
          <w:cs/>
        </w:rPr>
        <w:t>1</w:t>
      </w:r>
      <w:r w:rsidRPr="0095097B">
        <w:rPr>
          <w:rFonts w:hint="cs"/>
          <w:cs/>
        </w:rPr>
        <w:t xml:space="preserve"> </w:t>
      </w:r>
      <w:r w:rsidRPr="0095097B">
        <w:t xml:space="preserve">Availability: </w:t>
      </w:r>
      <w:r w:rsidRPr="0095097B">
        <w:rPr>
          <w:rFonts w:hint="cs"/>
          <w:cs/>
        </w:rPr>
        <w:t xml:space="preserve">บอกการใช้งานได้ของระบบ </w:t>
      </w:r>
      <w:r>
        <w:rPr>
          <w:rFonts w:hint="cs"/>
          <w:cs/>
        </w:rPr>
        <w:t>เนื่องจากมี</w:t>
      </w:r>
      <w:r w:rsidRPr="00217831">
        <w:rPr>
          <w:color w:val="00B050"/>
        </w:rPr>
        <w:t xml:space="preserve"> </w:t>
      </w:r>
      <w:r w:rsidRPr="00425085">
        <w:t xml:space="preserve">requirement </w:t>
      </w:r>
      <w:r>
        <w:rPr>
          <w:rFonts w:hint="cs"/>
          <w:cs/>
        </w:rPr>
        <w:t>ที่ต้องการให้ระบบสามารถทำงานได้ตลอดเวลา 24 ชั่วโมง โดยระบบจะต้องดาวน์ไม่เกิน 30 นาทีต่อวัน</w:t>
      </w:r>
    </w:p>
    <w:p w:rsidR="00217831" w:rsidRDefault="00217831" w:rsidP="00217831">
      <w:pPr>
        <w:pStyle w:val="ListParagraph"/>
        <w:numPr>
          <w:ilvl w:val="0"/>
          <w:numId w:val="0"/>
        </w:numPr>
        <w:ind w:left="360"/>
      </w:pPr>
      <w:r>
        <w:rPr>
          <w:rFonts w:hint="cs"/>
          <w:cs/>
        </w:rPr>
        <w:tab/>
      </w:r>
      <w:r w:rsidRPr="0095097B">
        <w:rPr>
          <w:rFonts w:hint="cs"/>
          <w:cs/>
        </w:rPr>
        <w:t>3.</w:t>
      </w:r>
      <w:r>
        <w:rPr>
          <w:rFonts w:hint="cs"/>
          <w:cs/>
        </w:rPr>
        <w:t>2</w:t>
      </w:r>
      <w:r w:rsidRPr="0095097B">
        <w:rPr>
          <w:rFonts w:hint="cs"/>
          <w:cs/>
        </w:rPr>
        <w:t>.</w:t>
      </w:r>
      <w:r>
        <w:rPr>
          <w:rFonts w:hint="cs"/>
          <w:cs/>
        </w:rPr>
        <w:t>2</w:t>
      </w:r>
      <w:r w:rsidRPr="0095097B">
        <w:rPr>
          <w:rFonts w:hint="cs"/>
          <w:cs/>
        </w:rPr>
        <w:t xml:space="preserve"> </w:t>
      </w:r>
      <w:r>
        <w:t>Us</w:t>
      </w:r>
      <w:r w:rsidRPr="0095097B">
        <w:t xml:space="preserve">ability: </w:t>
      </w:r>
      <w:r>
        <w:rPr>
          <w:rFonts w:hint="cs"/>
          <w:cs/>
        </w:rPr>
        <w:t>ความง่ายในการใช้งาน</w:t>
      </w:r>
      <w:r w:rsidRPr="0095097B">
        <w:rPr>
          <w:rFonts w:hint="cs"/>
          <w:cs/>
        </w:rPr>
        <w:t xml:space="preserve">ของระบบ </w:t>
      </w:r>
      <w:r>
        <w:rPr>
          <w:rFonts w:hint="cs"/>
          <w:cs/>
        </w:rPr>
        <w:t>เนื่องจากการทำระบบใดๆ ควรเป็นระบบที่ง่ายต่อการใช้งาน และง่ายในการสอนให้ใช้งานระบบ โดยเมื่อมีการจัดอบรม ผู้ใช้งานระบบที่ผ่านการอบรมหรือสอนการใช้งานแล้วจะต้องสามารถใช้งานระบบได้ทุกฟังก์ชัน</w:t>
      </w:r>
    </w:p>
    <w:p w:rsidR="00217831" w:rsidRPr="00425085" w:rsidRDefault="00217831" w:rsidP="00217831">
      <w:pPr>
        <w:pStyle w:val="ListParagraph"/>
        <w:numPr>
          <w:ilvl w:val="0"/>
          <w:numId w:val="0"/>
        </w:numPr>
        <w:ind w:left="360"/>
        <w:rPr>
          <w:cs/>
        </w:rPr>
      </w:pPr>
      <w:r>
        <w:rPr>
          <w:rFonts w:hint="cs"/>
          <w:cs/>
        </w:rPr>
        <w:tab/>
      </w:r>
      <w:r w:rsidRPr="0095097B">
        <w:rPr>
          <w:rFonts w:hint="cs"/>
          <w:cs/>
        </w:rPr>
        <w:t>3.</w:t>
      </w:r>
      <w:r>
        <w:rPr>
          <w:rFonts w:hint="cs"/>
          <w:cs/>
        </w:rPr>
        <w:t>2</w:t>
      </w:r>
      <w:r w:rsidRPr="0095097B">
        <w:rPr>
          <w:rFonts w:hint="cs"/>
          <w:cs/>
        </w:rPr>
        <w:t>.</w:t>
      </w:r>
      <w:r>
        <w:rPr>
          <w:rFonts w:hint="cs"/>
          <w:cs/>
        </w:rPr>
        <w:t>3</w:t>
      </w:r>
      <w:r w:rsidRPr="0095097B">
        <w:rPr>
          <w:rFonts w:hint="cs"/>
          <w:cs/>
        </w:rPr>
        <w:t xml:space="preserve"> </w:t>
      </w:r>
      <w:r>
        <w:t xml:space="preserve">Portability: </w:t>
      </w:r>
      <w:r>
        <w:rPr>
          <w:cs/>
        </w:rPr>
        <w:t>ระบบ</w:t>
      </w:r>
      <w:r>
        <w:rPr>
          <w:rFonts w:hint="cs"/>
          <w:cs/>
        </w:rPr>
        <w:t>ยืม-คืน</w:t>
      </w:r>
      <w:r>
        <w:rPr>
          <w:cs/>
        </w:rPr>
        <w:t>จะต้อ</w:t>
      </w:r>
      <w:r>
        <w:rPr>
          <w:rFonts w:hint="cs"/>
          <w:cs/>
        </w:rPr>
        <w:t>ง</w:t>
      </w:r>
      <w:r>
        <w:rPr>
          <w:cs/>
        </w:rPr>
        <w:t>สามารถทำงานบนระบบปฏิบัติการอื่นๆ</w:t>
      </w:r>
      <w:r>
        <w:rPr>
          <w:rFonts w:hint="cs"/>
          <w:cs/>
        </w:rPr>
        <w:t>ได้</w:t>
      </w:r>
    </w:p>
    <w:p w:rsidR="00217831" w:rsidRDefault="00217831" w:rsidP="00217831">
      <w:pPr>
        <w:pStyle w:val="ListParagraph"/>
        <w:numPr>
          <w:ilvl w:val="0"/>
          <w:numId w:val="0"/>
        </w:numPr>
        <w:ind w:left="360"/>
      </w:pPr>
      <w:r>
        <w:rPr>
          <w:rFonts w:hint="cs"/>
          <w:cs/>
        </w:rPr>
        <w:tab/>
      </w:r>
      <w:r>
        <w:t>3</w:t>
      </w:r>
      <w:r w:rsidRPr="00425085">
        <w:t>.2</w:t>
      </w:r>
      <w:r>
        <w:t>.4</w:t>
      </w:r>
      <w:r w:rsidRPr="00425085">
        <w:t xml:space="preserve"> Reliability: </w:t>
      </w:r>
      <w:r w:rsidRPr="00425085">
        <w:rPr>
          <w:rFonts w:hint="cs"/>
          <w:cs/>
        </w:rPr>
        <w:t xml:space="preserve">ความน่าเชื่อถือของระบบ </w:t>
      </w:r>
      <w:r>
        <w:rPr>
          <w:rFonts w:hint="cs"/>
          <w:cs/>
        </w:rPr>
        <w:t>เนื่องจากต้องการให้ระบบสามารถใช้งานได้ตลอดเวลา ระบบจึงต้องมีความน่าเชื่อ เกิดระบบล้มเหลวให้น้อยที่สุด หรือหากล้มเหลวก็ควรกลับมาใช้งานได้เหมือนเดิมอย่างรวดเร็วที่สุด</w:t>
      </w:r>
    </w:p>
    <w:p w:rsidR="00217831" w:rsidRDefault="00217831" w:rsidP="00217831">
      <w:pPr>
        <w:rPr>
          <w:cs/>
        </w:rPr>
      </w:pPr>
      <w:r>
        <w:rPr>
          <w:rFonts w:hint="cs"/>
          <w:cs/>
        </w:rPr>
        <w:tab/>
      </w:r>
      <w:r>
        <w:t>3</w:t>
      </w:r>
      <w:r w:rsidRPr="00425085">
        <w:t>.2</w:t>
      </w:r>
      <w:r>
        <w:t>.5 Performance</w:t>
      </w:r>
      <w:r w:rsidRPr="00425085">
        <w:t xml:space="preserve">: </w:t>
      </w:r>
      <w:r>
        <w:rPr>
          <w:rFonts w:hint="cs"/>
          <w:cs/>
        </w:rPr>
        <w:t>ระบบจะต้องมีการตอบสนองอย่างรวดเร็ว เช่น ในการรีเฟรชหน้าจอ 1 ครั้ง จะต้องใช้เวลาในการตอบสนองไม่เกิน 1 วินาที</w:t>
      </w:r>
    </w:p>
    <w:p w:rsidR="00217831" w:rsidRDefault="00217831" w:rsidP="00217831">
      <w:pPr>
        <w:rPr>
          <w:cs/>
        </w:rPr>
      </w:pPr>
      <w:r>
        <w:rPr>
          <w:rFonts w:hint="cs"/>
          <w:cs/>
        </w:rPr>
        <w:tab/>
      </w:r>
      <w:r>
        <w:t>3</w:t>
      </w:r>
      <w:r w:rsidRPr="00425085">
        <w:t>.2</w:t>
      </w:r>
      <w:r>
        <w:t xml:space="preserve">.6 </w:t>
      </w:r>
      <w:proofErr w:type="spellStart"/>
      <w:r>
        <w:t>Extendability</w:t>
      </w:r>
      <w:proofErr w:type="spellEnd"/>
      <w:r w:rsidRPr="00425085">
        <w:t xml:space="preserve">: </w:t>
      </w:r>
      <w:r>
        <w:rPr>
          <w:rFonts w:hint="cs"/>
          <w:cs/>
        </w:rPr>
        <w:t>ระบบจะต้องสามารถขยายเพื่อจัดการกับผู้ใช้งานต่างสาขาหรือหน่วยงานได้</w:t>
      </w:r>
    </w:p>
    <w:p w:rsidR="009360A7" w:rsidRDefault="00683AE6" w:rsidP="00BD4E9C">
      <w:pPr>
        <w:pStyle w:val="ListParagraph"/>
        <w:numPr>
          <w:ilvl w:val="0"/>
          <w:numId w:val="6"/>
        </w:numPr>
        <w:rPr>
          <w:b/>
          <w:bCs/>
        </w:rPr>
      </w:pPr>
      <w:r w:rsidRPr="00E03C0B">
        <w:rPr>
          <w:rFonts w:hint="cs"/>
          <w:b/>
          <w:bCs/>
          <w:cs/>
        </w:rPr>
        <w:t>แผนภาพ</w:t>
      </w:r>
      <w:r w:rsidR="00A64DBB" w:rsidRPr="00E03C0B">
        <w:rPr>
          <w:rFonts w:hint="cs"/>
          <w:b/>
          <w:bCs/>
          <w:cs/>
        </w:rPr>
        <w:t>การวิเคราะห์ระบบ</w:t>
      </w:r>
    </w:p>
    <w:p w:rsidR="00A232A5" w:rsidRDefault="00927353" w:rsidP="00A232A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863CD5" wp14:editId="1CD87605">
            <wp:simplePos x="0" y="0"/>
            <wp:positionH relativeFrom="margin">
              <wp:posOffset>151765</wp:posOffset>
            </wp:positionH>
            <wp:positionV relativeFrom="paragraph">
              <wp:posOffset>222885</wp:posOffset>
            </wp:positionV>
            <wp:extent cx="5811723" cy="280307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7" t="18909" r="3479" b="10183"/>
                    <a:stretch/>
                  </pic:blipFill>
                  <pic:spPr bwMode="auto">
                    <a:xfrm>
                      <a:off x="0" y="0"/>
                      <a:ext cx="5811723" cy="280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2A5" w:rsidRDefault="00A232A5" w:rsidP="00A232A5">
      <w:pPr>
        <w:rPr>
          <w:b/>
          <w:bCs/>
        </w:rPr>
      </w:pPr>
    </w:p>
    <w:p w:rsidR="00A232A5" w:rsidRDefault="00A232A5" w:rsidP="00A232A5">
      <w:pPr>
        <w:rPr>
          <w:b/>
          <w:bCs/>
        </w:rPr>
      </w:pPr>
    </w:p>
    <w:p w:rsidR="00A232A5" w:rsidRDefault="00A232A5" w:rsidP="00A232A5">
      <w:pPr>
        <w:rPr>
          <w:b/>
          <w:bCs/>
        </w:rPr>
      </w:pPr>
    </w:p>
    <w:p w:rsidR="00A50F8F" w:rsidRDefault="00A50F8F" w:rsidP="00A232A5">
      <w:pPr>
        <w:rPr>
          <w:b/>
          <w:bCs/>
        </w:rPr>
      </w:pPr>
      <w:bookmarkStart w:id="2" w:name="_GoBack"/>
      <w:bookmarkEnd w:id="2"/>
    </w:p>
    <w:p w:rsidR="00A50F8F" w:rsidRDefault="00A50F8F" w:rsidP="00A232A5">
      <w:pPr>
        <w:rPr>
          <w:b/>
          <w:bCs/>
        </w:rPr>
      </w:pPr>
    </w:p>
    <w:p w:rsidR="00B16EF5" w:rsidRPr="00B16EF5" w:rsidRDefault="00B16EF5" w:rsidP="00B16EF5">
      <w:pPr>
        <w:pStyle w:val="ListParagraph"/>
        <w:numPr>
          <w:ilvl w:val="0"/>
          <w:numId w:val="0"/>
        </w:numPr>
        <w:ind w:left="360"/>
        <w:rPr>
          <w:rFonts w:hint="cs"/>
        </w:rPr>
      </w:pPr>
    </w:p>
    <w:p w:rsidR="00B16EF5" w:rsidRPr="00B16EF5" w:rsidRDefault="00B16EF5" w:rsidP="00B16EF5">
      <w:pPr>
        <w:pStyle w:val="ListParagraph"/>
        <w:numPr>
          <w:ilvl w:val="0"/>
          <w:numId w:val="0"/>
        </w:numPr>
        <w:ind w:left="360"/>
        <w:rPr>
          <w:rFonts w:hint="cs"/>
        </w:rPr>
      </w:pPr>
    </w:p>
    <w:p w:rsidR="008F42A8" w:rsidRPr="00D809FF" w:rsidRDefault="00683AE6" w:rsidP="00D809FF">
      <w:pPr>
        <w:pStyle w:val="ListParagraph"/>
        <w:numPr>
          <w:ilvl w:val="0"/>
          <w:numId w:val="6"/>
        </w:numPr>
      </w:pPr>
      <w:r w:rsidRPr="005D46A9">
        <w:rPr>
          <w:rFonts w:hint="cs"/>
          <w:b/>
          <w:bCs/>
          <w:cs/>
        </w:rPr>
        <w:t>ภาคผนวก</w:t>
      </w:r>
    </w:p>
    <w:p w:rsidR="00D809FF" w:rsidRPr="00F72DC6" w:rsidRDefault="00D809FF" w:rsidP="00D809FF">
      <w:pPr>
        <w:pStyle w:val="ListParagraph"/>
        <w:numPr>
          <w:ilvl w:val="0"/>
          <w:numId w:val="0"/>
        </w:numPr>
        <w:ind w:left="360"/>
      </w:pPr>
      <w:r>
        <w:rPr>
          <w:rFonts w:cstheme="minorBidi"/>
        </w:rPr>
        <w:t xml:space="preserve">- </w:t>
      </w:r>
      <w:r>
        <w:rPr>
          <w:rFonts w:cstheme="minorBidi" w:hint="cs"/>
          <w:cs/>
        </w:rPr>
        <w:t>เอกสารการยืมแบบเก่า</w:t>
      </w:r>
    </w:p>
    <w:sectPr w:rsidR="00D809FF" w:rsidRPr="00F72DC6" w:rsidSect="00FC1070">
      <w:headerReference w:type="default" r:id="rId11"/>
      <w:footerReference w:type="default" r:id="rId12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EF7" w:rsidRDefault="00FF2EF7" w:rsidP="00086F1C">
      <w:pPr>
        <w:spacing w:after="0" w:line="240" w:lineRule="auto"/>
      </w:pPr>
      <w:r>
        <w:separator/>
      </w:r>
    </w:p>
  </w:endnote>
  <w:endnote w:type="continuationSeparator" w:id="0">
    <w:p w:rsidR="00FF2EF7" w:rsidRDefault="00FF2EF7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2C6797">
      <w:rPr>
        <w:rFonts w:asciiTheme="majorHAnsi" w:eastAsiaTheme="majorEastAsia" w:hAnsiTheme="majorHAnsi" w:cstheme="majorBidi" w:hint="cs"/>
        <w:sz w:val="24"/>
        <w:szCs w:val="24"/>
        <w:cs/>
      </w:rPr>
      <w:t>1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\* 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B16EF5" w:rsidRPr="00B16EF5">
      <w:rPr>
        <w:rFonts w:asciiTheme="majorHAnsi" w:eastAsiaTheme="majorEastAsia" w:hAnsiTheme="majorHAnsi" w:cstheme="majorBidi"/>
        <w:noProof/>
        <w:sz w:val="24"/>
        <w:szCs w:val="36"/>
      </w:rPr>
      <w:t>10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:rsidR="00E32FB7" w:rsidRPr="002C679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EF7" w:rsidRDefault="00FF2EF7" w:rsidP="00086F1C">
      <w:pPr>
        <w:spacing w:after="0" w:line="240" w:lineRule="auto"/>
      </w:pPr>
      <w:r>
        <w:separator/>
      </w:r>
    </w:p>
  </w:footnote>
  <w:footnote w:type="continuationSeparator" w:id="0">
    <w:p w:rsidR="00FF2EF7" w:rsidRDefault="00FF2EF7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24"/>
        <w:szCs w:val="24"/>
      </w:rPr>
      <w:id w:val="-1176800205"/>
      <w:placeholder>
        <w:docPart w:val="84C2547F8FB44DCA939A11F260D0E27A"/>
      </w:placeholder>
    </w:sdtPr>
    <w:sdtEndPr/>
    <w:sdtContent>
      <w:p w:rsidR="00E32FB7" w:rsidRPr="007F50BC" w:rsidRDefault="007F50BC" w:rsidP="007F50BC">
        <w:pPr>
          <w:jc w:val="right"/>
          <w:rPr>
            <w:rFonts w:ascii="TH SarabunPSK" w:hAnsi="TH SarabunPSK" w:cs="TH SarabunPSK"/>
            <w:sz w:val="24"/>
            <w:szCs w:val="24"/>
          </w:rPr>
        </w:pPr>
        <w:r w:rsidRPr="007F50BC">
          <w:rPr>
            <w:rFonts w:ascii="TH SarabunPSK" w:hAnsi="TH SarabunPSK" w:cs="TH SarabunPSK" w:hint="cs"/>
            <w:sz w:val="24"/>
            <w:szCs w:val="24"/>
            <w:cs/>
          </w:rPr>
          <w:t>ระบบยืม-คืนอุปกรณ์สำหรับภาควิชาวิศวกรรมคอมพิวเตอร์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D71DB3"/>
    <w:multiLevelType w:val="hybridMultilevel"/>
    <w:tmpl w:val="4928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6">
    <w:nsid w:val="621A4624"/>
    <w:multiLevelType w:val="hybridMultilevel"/>
    <w:tmpl w:val="B8FAEB6C"/>
    <w:lvl w:ilvl="0" w:tplc="F05EF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5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67"/>
    <w:rsid w:val="000032D2"/>
    <w:rsid w:val="000133B7"/>
    <w:rsid w:val="000164B3"/>
    <w:rsid w:val="00022C38"/>
    <w:rsid w:val="0003545B"/>
    <w:rsid w:val="00053F43"/>
    <w:rsid w:val="0006569A"/>
    <w:rsid w:val="00073780"/>
    <w:rsid w:val="000754A5"/>
    <w:rsid w:val="00086F1C"/>
    <w:rsid w:val="000A11CF"/>
    <w:rsid w:val="000B2536"/>
    <w:rsid w:val="000C3AE6"/>
    <w:rsid w:val="000C795A"/>
    <w:rsid w:val="000D119B"/>
    <w:rsid w:val="000E6EA4"/>
    <w:rsid w:val="000E76C5"/>
    <w:rsid w:val="000F08C2"/>
    <w:rsid w:val="000F1969"/>
    <w:rsid w:val="001027A7"/>
    <w:rsid w:val="00102E2E"/>
    <w:rsid w:val="001122E6"/>
    <w:rsid w:val="00113261"/>
    <w:rsid w:val="00116AA3"/>
    <w:rsid w:val="001203E5"/>
    <w:rsid w:val="00126B2B"/>
    <w:rsid w:val="001336E7"/>
    <w:rsid w:val="00133DA5"/>
    <w:rsid w:val="0013553D"/>
    <w:rsid w:val="00142B8F"/>
    <w:rsid w:val="00142CD7"/>
    <w:rsid w:val="00144AED"/>
    <w:rsid w:val="00150A1E"/>
    <w:rsid w:val="00151782"/>
    <w:rsid w:val="0015382B"/>
    <w:rsid w:val="00153A07"/>
    <w:rsid w:val="00153CD7"/>
    <w:rsid w:val="001565A0"/>
    <w:rsid w:val="001704B8"/>
    <w:rsid w:val="0019011F"/>
    <w:rsid w:val="0019080A"/>
    <w:rsid w:val="00192D36"/>
    <w:rsid w:val="001A140E"/>
    <w:rsid w:val="001C1731"/>
    <w:rsid w:val="001C407A"/>
    <w:rsid w:val="001C6B1D"/>
    <w:rsid w:val="001C6BC4"/>
    <w:rsid w:val="001C7B81"/>
    <w:rsid w:val="001D0E50"/>
    <w:rsid w:val="001F241A"/>
    <w:rsid w:val="001F2DCD"/>
    <w:rsid w:val="001F7ED8"/>
    <w:rsid w:val="00214FCD"/>
    <w:rsid w:val="00217831"/>
    <w:rsid w:val="00227768"/>
    <w:rsid w:val="00244FE1"/>
    <w:rsid w:val="00255542"/>
    <w:rsid w:val="002555AE"/>
    <w:rsid w:val="00266C10"/>
    <w:rsid w:val="00281015"/>
    <w:rsid w:val="00281946"/>
    <w:rsid w:val="00284F82"/>
    <w:rsid w:val="0029039F"/>
    <w:rsid w:val="002A18AA"/>
    <w:rsid w:val="002A5BE9"/>
    <w:rsid w:val="002C1C9C"/>
    <w:rsid w:val="002C6797"/>
    <w:rsid w:val="002D64CD"/>
    <w:rsid w:val="002D6B6B"/>
    <w:rsid w:val="002F0A92"/>
    <w:rsid w:val="002F70B1"/>
    <w:rsid w:val="003049DB"/>
    <w:rsid w:val="003068A9"/>
    <w:rsid w:val="003161AF"/>
    <w:rsid w:val="00316579"/>
    <w:rsid w:val="003227F2"/>
    <w:rsid w:val="003411AA"/>
    <w:rsid w:val="00366823"/>
    <w:rsid w:val="00376C6F"/>
    <w:rsid w:val="003903BE"/>
    <w:rsid w:val="00392CFE"/>
    <w:rsid w:val="003A2E54"/>
    <w:rsid w:val="003A4FA1"/>
    <w:rsid w:val="003A78C6"/>
    <w:rsid w:val="003B6A2C"/>
    <w:rsid w:val="003C341D"/>
    <w:rsid w:val="003C38CE"/>
    <w:rsid w:val="003E01E1"/>
    <w:rsid w:val="003E369F"/>
    <w:rsid w:val="003E4C71"/>
    <w:rsid w:val="003E5F19"/>
    <w:rsid w:val="003F0308"/>
    <w:rsid w:val="003F0C28"/>
    <w:rsid w:val="00416B1E"/>
    <w:rsid w:val="0042188F"/>
    <w:rsid w:val="004232F2"/>
    <w:rsid w:val="00425085"/>
    <w:rsid w:val="004356A9"/>
    <w:rsid w:val="00447DEA"/>
    <w:rsid w:val="00453D9F"/>
    <w:rsid w:val="00462BF1"/>
    <w:rsid w:val="00476FA5"/>
    <w:rsid w:val="00492BC6"/>
    <w:rsid w:val="004A0D0E"/>
    <w:rsid w:val="004A2593"/>
    <w:rsid w:val="004A2F75"/>
    <w:rsid w:val="004A6AAA"/>
    <w:rsid w:val="004A7D6E"/>
    <w:rsid w:val="004B286A"/>
    <w:rsid w:val="004B76A3"/>
    <w:rsid w:val="004C0D85"/>
    <w:rsid w:val="004C54B1"/>
    <w:rsid w:val="004D5037"/>
    <w:rsid w:val="004E249C"/>
    <w:rsid w:val="004E27C5"/>
    <w:rsid w:val="004F34C7"/>
    <w:rsid w:val="005112F8"/>
    <w:rsid w:val="005117F2"/>
    <w:rsid w:val="00513C44"/>
    <w:rsid w:val="0052389B"/>
    <w:rsid w:val="00525FC7"/>
    <w:rsid w:val="00547705"/>
    <w:rsid w:val="00552476"/>
    <w:rsid w:val="00553987"/>
    <w:rsid w:val="00566915"/>
    <w:rsid w:val="0056712A"/>
    <w:rsid w:val="00572DAC"/>
    <w:rsid w:val="00574141"/>
    <w:rsid w:val="00590358"/>
    <w:rsid w:val="005926BB"/>
    <w:rsid w:val="005A231E"/>
    <w:rsid w:val="005B0B8F"/>
    <w:rsid w:val="005B64FE"/>
    <w:rsid w:val="005B6BD6"/>
    <w:rsid w:val="005B7DC4"/>
    <w:rsid w:val="005C0714"/>
    <w:rsid w:val="005D4368"/>
    <w:rsid w:val="005D46A9"/>
    <w:rsid w:val="005E38B0"/>
    <w:rsid w:val="005E635E"/>
    <w:rsid w:val="005F5B3F"/>
    <w:rsid w:val="00600C2F"/>
    <w:rsid w:val="00602EF6"/>
    <w:rsid w:val="00616BD9"/>
    <w:rsid w:val="006226B3"/>
    <w:rsid w:val="006228BF"/>
    <w:rsid w:val="00632FA8"/>
    <w:rsid w:val="00636295"/>
    <w:rsid w:val="00637837"/>
    <w:rsid w:val="00664FFD"/>
    <w:rsid w:val="00671800"/>
    <w:rsid w:val="0067440B"/>
    <w:rsid w:val="00683AE6"/>
    <w:rsid w:val="00694BAD"/>
    <w:rsid w:val="006A75B3"/>
    <w:rsid w:val="006B6AD0"/>
    <w:rsid w:val="006D00CC"/>
    <w:rsid w:val="006D2847"/>
    <w:rsid w:val="006E3BA7"/>
    <w:rsid w:val="006E6D85"/>
    <w:rsid w:val="006F09EC"/>
    <w:rsid w:val="006F28B2"/>
    <w:rsid w:val="006F28E0"/>
    <w:rsid w:val="00702B72"/>
    <w:rsid w:val="00712E96"/>
    <w:rsid w:val="0072643F"/>
    <w:rsid w:val="007437B6"/>
    <w:rsid w:val="00750F0B"/>
    <w:rsid w:val="00773FFD"/>
    <w:rsid w:val="007741A2"/>
    <w:rsid w:val="00776749"/>
    <w:rsid w:val="007813EF"/>
    <w:rsid w:val="0079307C"/>
    <w:rsid w:val="007D3038"/>
    <w:rsid w:val="007E63BC"/>
    <w:rsid w:val="007F50BC"/>
    <w:rsid w:val="00807B4B"/>
    <w:rsid w:val="00814709"/>
    <w:rsid w:val="00817C5A"/>
    <w:rsid w:val="00820426"/>
    <w:rsid w:val="00821BDF"/>
    <w:rsid w:val="00821EAA"/>
    <w:rsid w:val="00824BCB"/>
    <w:rsid w:val="00830DCA"/>
    <w:rsid w:val="0083497D"/>
    <w:rsid w:val="00860773"/>
    <w:rsid w:val="00872D6D"/>
    <w:rsid w:val="00875E62"/>
    <w:rsid w:val="00883513"/>
    <w:rsid w:val="008954B9"/>
    <w:rsid w:val="00896551"/>
    <w:rsid w:val="008A10E9"/>
    <w:rsid w:val="008B0407"/>
    <w:rsid w:val="008B564E"/>
    <w:rsid w:val="008C08CB"/>
    <w:rsid w:val="008C66FB"/>
    <w:rsid w:val="008C6E50"/>
    <w:rsid w:val="008D221B"/>
    <w:rsid w:val="008F1724"/>
    <w:rsid w:val="008F42A8"/>
    <w:rsid w:val="0092173F"/>
    <w:rsid w:val="00924598"/>
    <w:rsid w:val="00924E6E"/>
    <w:rsid w:val="00925353"/>
    <w:rsid w:val="00927078"/>
    <w:rsid w:val="00927353"/>
    <w:rsid w:val="0092760E"/>
    <w:rsid w:val="00931580"/>
    <w:rsid w:val="00932E3F"/>
    <w:rsid w:val="009360A7"/>
    <w:rsid w:val="009374D7"/>
    <w:rsid w:val="009449A1"/>
    <w:rsid w:val="00944EF7"/>
    <w:rsid w:val="00950391"/>
    <w:rsid w:val="00950590"/>
    <w:rsid w:val="0095097B"/>
    <w:rsid w:val="00954793"/>
    <w:rsid w:val="009638EC"/>
    <w:rsid w:val="0097234A"/>
    <w:rsid w:val="00973191"/>
    <w:rsid w:val="00973D52"/>
    <w:rsid w:val="00976157"/>
    <w:rsid w:val="009810F5"/>
    <w:rsid w:val="00991E62"/>
    <w:rsid w:val="009A1B8A"/>
    <w:rsid w:val="009A5C12"/>
    <w:rsid w:val="009B34E3"/>
    <w:rsid w:val="009B5EC5"/>
    <w:rsid w:val="009B6691"/>
    <w:rsid w:val="009B6BBF"/>
    <w:rsid w:val="009C2868"/>
    <w:rsid w:val="009C3E0D"/>
    <w:rsid w:val="009D371E"/>
    <w:rsid w:val="009E24DC"/>
    <w:rsid w:val="009F1373"/>
    <w:rsid w:val="00A00574"/>
    <w:rsid w:val="00A232A5"/>
    <w:rsid w:val="00A33003"/>
    <w:rsid w:val="00A35403"/>
    <w:rsid w:val="00A47731"/>
    <w:rsid w:val="00A50F8F"/>
    <w:rsid w:val="00A52477"/>
    <w:rsid w:val="00A54E7C"/>
    <w:rsid w:val="00A64DBB"/>
    <w:rsid w:val="00A727FB"/>
    <w:rsid w:val="00A74078"/>
    <w:rsid w:val="00A85C46"/>
    <w:rsid w:val="00AA523B"/>
    <w:rsid w:val="00AB3215"/>
    <w:rsid w:val="00AB64B7"/>
    <w:rsid w:val="00AD492A"/>
    <w:rsid w:val="00AD78EA"/>
    <w:rsid w:val="00AE16B1"/>
    <w:rsid w:val="00AF7B9F"/>
    <w:rsid w:val="00B025CF"/>
    <w:rsid w:val="00B06D2D"/>
    <w:rsid w:val="00B11D59"/>
    <w:rsid w:val="00B14FF8"/>
    <w:rsid w:val="00B16EF5"/>
    <w:rsid w:val="00B17FE3"/>
    <w:rsid w:val="00B436B3"/>
    <w:rsid w:val="00B569F7"/>
    <w:rsid w:val="00B67D50"/>
    <w:rsid w:val="00B75129"/>
    <w:rsid w:val="00B8554C"/>
    <w:rsid w:val="00BA39ED"/>
    <w:rsid w:val="00BA4AB3"/>
    <w:rsid w:val="00BB1DAE"/>
    <w:rsid w:val="00BC4740"/>
    <w:rsid w:val="00BC4867"/>
    <w:rsid w:val="00BC650D"/>
    <w:rsid w:val="00BD4E9C"/>
    <w:rsid w:val="00BD5D52"/>
    <w:rsid w:val="00BF2BF8"/>
    <w:rsid w:val="00BF5B1A"/>
    <w:rsid w:val="00C00EEF"/>
    <w:rsid w:val="00C03A48"/>
    <w:rsid w:val="00C10624"/>
    <w:rsid w:val="00C157E1"/>
    <w:rsid w:val="00C23B91"/>
    <w:rsid w:val="00C25552"/>
    <w:rsid w:val="00C25E34"/>
    <w:rsid w:val="00C2655E"/>
    <w:rsid w:val="00C27805"/>
    <w:rsid w:val="00C309FF"/>
    <w:rsid w:val="00C379D7"/>
    <w:rsid w:val="00C61B85"/>
    <w:rsid w:val="00C703DB"/>
    <w:rsid w:val="00C71B8C"/>
    <w:rsid w:val="00C71F83"/>
    <w:rsid w:val="00C73AE6"/>
    <w:rsid w:val="00C74A49"/>
    <w:rsid w:val="00C86052"/>
    <w:rsid w:val="00C97707"/>
    <w:rsid w:val="00CA330C"/>
    <w:rsid w:val="00CD3D97"/>
    <w:rsid w:val="00CE354C"/>
    <w:rsid w:val="00CF4D44"/>
    <w:rsid w:val="00CF6944"/>
    <w:rsid w:val="00D01F85"/>
    <w:rsid w:val="00D125C9"/>
    <w:rsid w:val="00D1539A"/>
    <w:rsid w:val="00D224DA"/>
    <w:rsid w:val="00D3138F"/>
    <w:rsid w:val="00D43213"/>
    <w:rsid w:val="00D447D1"/>
    <w:rsid w:val="00D46BE4"/>
    <w:rsid w:val="00D47915"/>
    <w:rsid w:val="00D62482"/>
    <w:rsid w:val="00D809FF"/>
    <w:rsid w:val="00D812BE"/>
    <w:rsid w:val="00D87EB0"/>
    <w:rsid w:val="00D96169"/>
    <w:rsid w:val="00D979FD"/>
    <w:rsid w:val="00DA3DAB"/>
    <w:rsid w:val="00DC0127"/>
    <w:rsid w:val="00DD2E21"/>
    <w:rsid w:val="00DD6930"/>
    <w:rsid w:val="00DD702C"/>
    <w:rsid w:val="00DD7EEB"/>
    <w:rsid w:val="00DE1EDA"/>
    <w:rsid w:val="00DE3D01"/>
    <w:rsid w:val="00DF7A6F"/>
    <w:rsid w:val="00E003D0"/>
    <w:rsid w:val="00E00AFC"/>
    <w:rsid w:val="00E00CBA"/>
    <w:rsid w:val="00E0199E"/>
    <w:rsid w:val="00E0268C"/>
    <w:rsid w:val="00E03C0B"/>
    <w:rsid w:val="00E052C5"/>
    <w:rsid w:val="00E05A0B"/>
    <w:rsid w:val="00E118CE"/>
    <w:rsid w:val="00E13124"/>
    <w:rsid w:val="00E202DD"/>
    <w:rsid w:val="00E24259"/>
    <w:rsid w:val="00E3185C"/>
    <w:rsid w:val="00E32FB7"/>
    <w:rsid w:val="00E344DD"/>
    <w:rsid w:val="00E357D8"/>
    <w:rsid w:val="00E45CCA"/>
    <w:rsid w:val="00E615B4"/>
    <w:rsid w:val="00E65B2D"/>
    <w:rsid w:val="00E6688E"/>
    <w:rsid w:val="00E806CE"/>
    <w:rsid w:val="00EA4543"/>
    <w:rsid w:val="00EA50CD"/>
    <w:rsid w:val="00EB1604"/>
    <w:rsid w:val="00EB2BB0"/>
    <w:rsid w:val="00EC6E58"/>
    <w:rsid w:val="00ED0650"/>
    <w:rsid w:val="00ED59A0"/>
    <w:rsid w:val="00EE76D9"/>
    <w:rsid w:val="00EF03EF"/>
    <w:rsid w:val="00EF6E3E"/>
    <w:rsid w:val="00F050A3"/>
    <w:rsid w:val="00F056EA"/>
    <w:rsid w:val="00F1024C"/>
    <w:rsid w:val="00F24E34"/>
    <w:rsid w:val="00F25513"/>
    <w:rsid w:val="00F278C3"/>
    <w:rsid w:val="00F30246"/>
    <w:rsid w:val="00F415E5"/>
    <w:rsid w:val="00F43055"/>
    <w:rsid w:val="00F46239"/>
    <w:rsid w:val="00F566AE"/>
    <w:rsid w:val="00F61A83"/>
    <w:rsid w:val="00F72DC6"/>
    <w:rsid w:val="00F808A9"/>
    <w:rsid w:val="00F8270D"/>
    <w:rsid w:val="00F92788"/>
    <w:rsid w:val="00FB2B8C"/>
    <w:rsid w:val="00FB5A20"/>
    <w:rsid w:val="00FC1070"/>
    <w:rsid w:val="00FD271E"/>
    <w:rsid w:val="00FE4320"/>
    <w:rsid w:val="00FF19DB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FF8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707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4FF8"/>
    <w:rPr>
      <w:rFonts w:asciiTheme="majorHAnsi" w:eastAsiaTheme="majorEastAsia" w:hAnsiTheme="majorHAnsi" w:cs="Angsana New"/>
      <w:color w:val="365F91" w:themeColor="accent1" w:themeShade="BF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FF8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707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4FF8"/>
    <w:rPr>
      <w:rFonts w:asciiTheme="majorHAnsi" w:eastAsiaTheme="majorEastAsia" w:hAnsiTheme="majorHAnsi" w:cs="Angsana New"/>
      <w:color w:val="365F91" w:themeColor="accent1" w:themeShade="BF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B83FEAFDB14C29904E676E1E2E8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4EFE2-96DF-487E-AB23-4DF61D59C39D}"/>
      </w:docPartPr>
      <w:docPartBody>
        <w:p w:rsidR="003D68D5" w:rsidRDefault="00F11F80">
          <w:pPr>
            <w:pStyle w:val="9EB83FEAFDB14C29904E676E1E2E8F77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D4897D6BB56C4A6BA49ED02868CF3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5B42B-4AA2-4E80-BB38-4B4CAB582E26}"/>
      </w:docPartPr>
      <w:docPartBody>
        <w:p w:rsidR="003D68D5" w:rsidRDefault="00F11F80">
          <w:pPr>
            <w:pStyle w:val="D4897D6BB56C4A6BA49ED02868CF369D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B5C49DF7D22F4C0AA90DE2CC4CA07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D4C53-113C-4350-BF14-664FBCA129F7}"/>
      </w:docPartPr>
      <w:docPartBody>
        <w:p w:rsidR="003D68D5" w:rsidRDefault="00F11F80">
          <w:pPr>
            <w:pStyle w:val="B5C49DF7D22F4C0AA90DE2CC4CA078BB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75E9042BBD924D8095CD604D3B5F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761ED-5F42-4EBA-A16E-904EA6989CDC}"/>
      </w:docPartPr>
      <w:docPartBody>
        <w:p w:rsidR="003D68D5" w:rsidRDefault="00F11F80">
          <w:pPr>
            <w:pStyle w:val="75E9042BBD924D8095CD604D3B5FCBD2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FE5903CE0100429986C356360894E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7D8B6-6395-4869-AED0-BDF5B89422A0}"/>
      </w:docPartPr>
      <w:docPartBody>
        <w:p w:rsidR="003D68D5" w:rsidRDefault="00F11F80">
          <w:pPr>
            <w:pStyle w:val="FE5903CE0100429986C356360894EA65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F8EA9FEE8B394F109708B00B67630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848E4-E51E-41BA-BCC8-B5B3803257C5}"/>
      </w:docPartPr>
      <w:docPartBody>
        <w:p w:rsidR="003D68D5" w:rsidRDefault="00F11F80">
          <w:pPr>
            <w:pStyle w:val="F8EA9FEE8B394F109708B00B67630D6D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53A31D36E84E46B8AA5D7D9936656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02C54-C06F-477F-A634-D697F0F113F8}"/>
      </w:docPartPr>
      <w:docPartBody>
        <w:p w:rsidR="003D68D5" w:rsidRDefault="00F11F80">
          <w:pPr>
            <w:pStyle w:val="53A31D36E84E46B8AA5D7D9936656A69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PlaceholderText"/>
            </w:rPr>
            <w:t xml:space="preserve">block diagram </w:t>
          </w:r>
          <w:r>
            <w:rPr>
              <w:rStyle w:val="PlaceholderText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60C87D2A13FA4C94864EBD2698653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CE5C0-8E6E-4398-BF78-DEB8DB2A8789}"/>
      </w:docPartPr>
      <w:docPartBody>
        <w:p w:rsidR="003D68D5" w:rsidRDefault="00F11F80">
          <w:pPr>
            <w:pStyle w:val="60C87D2A13FA4C94864EBD2698653EDF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7EF1F2485DB45D98D37566E3BA0C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A8792-9CB8-4878-8F25-4BA493E5F2D6}"/>
      </w:docPartPr>
      <w:docPartBody>
        <w:p w:rsidR="003D68D5" w:rsidRDefault="00F11F80">
          <w:pPr>
            <w:pStyle w:val="07EF1F2485DB45D98D37566E3BA0C9FB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8E976F53A374FEF916852C63BA1B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CD634-DD83-4473-812D-55602281EC5F}"/>
      </w:docPartPr>
      <w:docPartBody>
        <w:p w:rsidR="003D68D5" w:rsidRDefault="00F11F80">
          <w:pPr>
            <w:pStyle w:val="08E976F53A374FEF916852C63BA1B6F9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ระบุความต้องการของผู้ใช้ (</w:t>
          </w:r>
          <w:r>
            <w:rPr>
              <w:rStyle w:val="PlaceholderText"/>
            </w:rPr>
            <w:t>user requirements</w:t>
          </w:r>
          <w:r>
            <w:rPr>
              <w:rStyle w:val="PlaceholderText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PlaceholderText"/>
            </w:rPr>
            <w:t>&gt;</w:t>
          </w:r>
          <w:r w:rsidRPr="00EE17D5">
            <w:rPr>
              <w:rStyle w:val="PlaceholderText"/>
            </w:rPr>
            <w:t>.</w:t>
          </w:r>
        </w:p>
      </w:docPartBody>
    </w:docPart>
    <w:docPart>
      <w:docPartPr>
        <w:name w:val="C9CE639B46C24EEA984EE9F3E370F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00D30-7195-4213-9971-9A25DDF522B1}"/>
      </w:docPartPr>
      <w:docPartBody>
        <w:p w:rsidR="003D68D5" w:rsidRDefault="00F11F80">
          <w:pPr>
            <w:pStyle w:val="C9CE639B46C24EEA984EE9F3E370F3B9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ECE91E97B31C484AB4A0556DCACE0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AC6BA-67F4-46F8-BE2C-B321B3EDDBDA}"/>
      </w:docPartPr>
      <w:docPartBody>
        <w:p w:rsidR="002A3435" w:rsidRDefault="003D68D5" w:rsidP="003D68D5">
          <w:pPr>
            <w:pStyle w:val="ECE91E97B31C484AB4A0556DCACE01D6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557FE0E3DDFE4A50ACA24C6AB8C2B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F450-C651-47DE-BFB0-4C8C1A1D97BD}"/>
      </w:docPartPr>
      <w:docPartBody>
        <w:p w:rsidR="002A3435" w:rsidRDefault="003D68D5" w:rsidP="003D68D5">
          <w:pPr>
            <w:pStyle w:val="557FE0E3DDFE4A50ACA24C6AB8C2BCD7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84C6D713204D4EEF93B8A23039B68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7CA0B-F68C-4168-B26B-A4FB3A1BF9EC}"/>
      </w:docPartPr>
      <w:docPartBody>
        <w:p w:rsidR="002A3435" w:rsidRDefault="003D68D5" w:rsidP="003D68D5">
          <w:pPr>
            <w:pStyle w:val="84C6D713204D4EEF93B8A23039B684FD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PlaceholderText"/>
            </w:rPr>
            <w:t xml:space="preserve">block diagram </w:t>
          </w:r>
          <w:r>
            <w:rPr>
              <w:rStyle w:val="PlaceholderText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84C2547F8FB44DCA939A11F260D0E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C6629-190F-45DF-895A-32F80C901D0A}"/>
      </w:docPartPr>
      <w:docPartBody>
        <w:p w:rsidR="00A323C4" w:rsidRDefault="00091CBB" w:rsidP="00091CBB">
          <w:pPr>
            <w:pStyle w:val="84C2547F8FB44DCA939A11F260D0E27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80"/>
    <w:rsid w:val="00091CBB"/>
    <w:rsid w:val="002A3435"/>
    <w:rsid w:val="003D68D5"/>
    <w:rsid w:val="00611BA7"/>
    <w:rsid w:val="007E4730"/>
    <w:rsid w:val="00995165"/>
    <w:rsid w:val="009A4659"/>
    <w:rsid w:val="00A323C4"/>
    <w:rsid w:val="00D24AFC"/>
    <w:rsid w:val="00DB17EA"/>
    <w:rsid w:val="00F1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B83FEAFDB14C29904E676E1E2E8F77">
    <w:name w:val="9EB83FEAFDB14C29904E676E1E2E8F77"/>
  </w:style>
  <w:style w:type="paragraph" w:customStyle="1" w:styleId="D4897D6BB56C4A6BA49ED02868CF369D">
    <w:name w:val="D4897D6BB56C4A6BA49ED02868CF369D"/>
  </w:style>
  <w:style w:type="character" w:styleId="PlaceholderText">
    <w:name w:val="Placeholder Text"/>
    <w:basedOn w:val="DefaultParagraphFont"/>
    <w:uiPriority w:val="99"/>
    <w:semiHidden/>
    <w:rsid w:val="003D68D5"/>
    <w:rPr>
      <w:color w:val="808080"/>
    </w:rPr>
  </w:style>
  <w:style w:type="paragraph" w:customStyle="1" w:styleId="B5C49DF7D22F4C0AA90DE2CC4CA078BB">
    <w:name w:val="B5C49DF7D22F4C0AA90DE2CC4CA078BB"/>
  </w:style>
  <w:style w:type="paragraph" w:customStyle="1" w:styleId="75E9042BBD924D8095CD604D3B5FCBD2">
    <w:name w:val="75E9042BBD924D8095CD604D3B5FCBD2"/>
  </w:style>
  <w:style w:type="paragraph" w:customStyle="1" w:styleId="FE5903CE0100429986C356360894EA65">
    <w:name w:val="FE5903CE0100429986C356360894EA65"/>
  </w:style>
  <w:style w:type="paragraph" w:customStyle="1" w:styleId="F8EA9FEE8B394F109708B00B67630D6D">
    <w:name w:val="F8EA9FEE8B394F109708B00B67630D6D"/>
  </w:style>
  <w:style w:type="paragraph" w:customStyle="1" w:styleId="53A31D36E84E46B8AA5D7D9936656A69">
    <w:name w:val="53A31D36E84E46B8AA5D7D9936656A69"/>
  </w:style>
  <w:style w:type="paragraph" w:customStyle="1" w:styleId="60C87D2A13FA4C94864EBD2698653EDF">
    <w:name w:val="60C87D2A13FA4C94864EBD2698653EDF"/>
  </w:style>
  <w:style w:type="paragraph" w:customStyle="1" w:styleId="07EF1F2485DB45D98D37566E3BA0C9FB">
    <w:name w:val="07EF1F2485DB45D98D37566E3BA0C9FB"/>
  </w:style>
  <w:style w:type="paragraph" w:customStyle="1" w:styleId="08E976F53A374FEF916852C63BA1B6F9">
    <w:name w:val="08E976F53A374FEF916852C63BA1B6F9"/>
  </w:style>
  <w:style w:type="paragraph" w:customStyle="1" w:styleId="C9CE639B46C24EEA984EE9F3E370F3B9">
    <w:name w:val="C9CE639B46C24EEA984EE9F3E370F3B9"/>
  </w:style>
  <w:style w:type="paragraph" w:customStyle="1" w:styleId="54216F638CC6405BADD65C5D9719C4CA">
    <w:name w:val="54216F638CC6405BADD65C5D9719C4CA"/>
  </w:style>
  <w:style w:type="paragraph" w:customStyle="1" w:styleId="562BCA8A7E8F4260BF137D2B5177C5EB">
    <w:name w:val="562BCA8A7E8F4260BF137D2B5177C5EB"/>
  </w:style>
  <w:style w:type="paragraph" w:customStyle="1" w:styleId="BDC5381521694421B5239B63D58D7EEF">
    <w:name w:val="BDC5381521694421B5239B63D58D7EEF"/>
  </w:style>
  <w:style w:type="paragraph" w:customStyle="1" w:styleId="103A0C2288CC4554A9547EE4038C1B27">
    <w:name w:val="103A0C2288CC4554A9547EE4038C1B27"/>
    <w:rsid w:val="003D68D5"/>
  </w:style>
  <w:style w:type="paragraph" w:customStyle="1" w:styleId="1FBDB792F48244C391837B35C26529AC">
    <w:name w:val="1FBDB792F48244C391837B35C26529AC"/>
    <w:rsid w:val="003D68D5"/>
  </w:style>
  <w:style w:type="paragraph" w:customStyle="1" w:styleId="ECE91E97B31C484AB4A0556DCACE01D6">
    <w:name w:val="ECE91E97B31C484AB4A0556DCACE01D6"/>
    <w:rsid w:val="003D68D5"/>
  </w:style>
  <w:style w:type="paragraph" w:customStyle="1" w:styleId="557FE0E3DDFE4A50ACA24C6AB8C2BCD7">
    <w:name w:val="557FE0E3DDFE4A50ACA24C6AB8C2BCD7"/>
    <w:rsid w:val="003D68D5"/>
  </w:style>
  <w:style w:type="paragraph" w:customStyle="1" w:styleId="855BDFFAAB684F53A0092D89F5096E84">
    <w:name w:val="855BDFFAAB684F53A0092D89F5096E84"/>
    <w:rsid w:val="003D68D5"/>
  </w:style>
  <w:style w:type="paragraph" w:customStyle="1" w:styleId="84C6D713204D4EEF93B8A23039B684FD">
    <w:name w:val="84C6D713204D4EEF93B8A23039B684FD"/>
    <w:rsid w:val="003D68D5"/>
  </w:style>
  <w:style w:type="paragraph" w:customStyle="1" w:styleId="CC01234BCD2646AFAE1D479E19D57DA0">
    <w:name w:val="CC01234BCD2646AFAE1D479E19D57DA0"/>
    <w:rsid w:val="00091CBB"/>
    <w:pPr>
      <w:spacing w:after="200" w:line="276" w:lineRule="auto"/>
    </w:pPr>
  </w:style>
  <w:style w:type="paragraph" w:customStyle="1" w:styleId="BF56CAF892BC4925922B17BC34E93613">
    <w:name w:val="BF56CAF892BC4925922B17BC34E93613"/>
    <w:rsid w:val="00091CBB"/>
    <w:pPr>
      <w:spacing w:after="200" w:line="276" w:lineRule="auto"/>
    </w:pPr>
  </w:style>
  <w:style w:type="paragraph" w:customStyle="1" w:styleId="84C2547F8FB44DCA939A11F260D0E27A">
    <w:name w:val="84C2547F8FB44DCA939A11F260D0E27A"/>
    <w:rsid w:val="00091CBB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B83FEAFDB14C29904E676E1E2E8F77">
    <w:name w:val="9EB83FEAFDB14C29904E676E1E2E8F77"/>
  </w:style>
  <w:style w:type="paragraph" w:customStyle="1" w:styleId="D4897D6BB56C4A6BA49ED02868CF369D">
    <w:name w:val="D4897D6BB56C4A6BA49ED02868CF369D"/>
  </w:style>
  <w:style w:type="character" w:styleId="PlaceholderText">
    <w:name w:val="Placeholder Text"/>
    <w:basedOn w:val="DefaultParagraphFont"/>
    <w:uiPriority w:val="99"/>
    <w:semiHidden/>
    <w:rsid w:val="003D68D5"/>
    <w:rPr>
      <w:color w:val="808080"/>
    </w:rPr>
  </w:style>
  <w:style w:type="paragraph" w:customStyle="1" w:styleId="B5C49DF7D22F4C0AA90DE2CC4CA078BB">
    <w:name w:val="B5C49DF7D22F4C0AA90DE2CC4CA078BB"/>
  </w:style>
  <w:style w:type="paragraph" w:customStyle="1" w:styleId="75E9042BBD924D8095CD604D3B5FCBD2">
    <w:name w:val="75E9042BBD924D8095CD604D3B5FCBD2"/>
  </w:style>
  <w:style w:type="paragraph" w:customStyle="1" w:styleId="FE5903CE0100429986C356360894EA65">
    <w:name w:val="FE5903CE0100429986C356360894EA65"/>
  </w:style>
  <w:style w:type="paragraph" w:customStyle="1" w:styleId="F8EA9FEE8B394F109708B00B67630D6D">
    <w:name w:val="F8EA9FEE8B394F109708B00B67630D6D"/>
  </w:style>
  <w:style w:type="paragraph" w:customStyle="1" w:styleId="53A31D36E84E46B8AA5D7D9936656A69">
    <w:name w:val="53A31D36E84E46B8AA5D7D9936656A69"/>
  </w:style>
  <w:style w:type="paragraph" w:customStyle="1" w:styleId="60C87D2A13FA4C94864EBD2698653EDF">
    <w:name w:val="60C87D2A13FA4C94864EBD2698653EDF"/>
  </w:style>
  <w:style w:type="paragraph" w:customStyle="1" w:styleId="07EF1F2485DB45D98D37566E3BA0C9FB">
    <w:name w:val="07EF1F2485DB45D98D37566E3BA0C9FB"/>
  </w:style>
  <w:style w:type="paragraph" w:customStyle="1" w:styleId="08E976F53A374FEF916852C63BA1B6F9">
    <w:name w:val="08E976F53A374FEF916852C63BA1B6F9"/>
  </w:style>
  <w:style w:type="paragraph" w:customStyle="1" w:styleId="C9CE639B46C24EEA984EE9F3E370F3B9">
    <w:name w:val="C9CE639B46C24EEA984EE9F3E370F3B9"/>
  </w:style>
  <w:style w:type="paragraph" w:customStyle="1" w:styleId="54216F638CC6405BADD65C5D9719C4CA">
    <w:name w:val="54216F638CC6405BADD65C5D9719C4CA"/>
  </w:style>
  <w:style w:type="paragraph" w:customStyle="1" w:styleId="562BCA8A7E8F4260BF137D2B5177C5EB">
    <w:name w:val="562BCA8A7E8F4260BF137D2B5177C5EB"/>
  </w:style>
  <w:style w:type="paragraph" w:customStyle="1" w:styleId="BDC5381521694421B5239B63D58D7EEF">
    <w:name w:val="BDC5381521694421B5239B63D58D7EEF"/>
  </w:style>
  <w:style w:type="paragraph" w:customStyle="1" w:styleId="103A0C2288CC4554A9547EE4038C1B27">
    <w:name w:val="103A0C2288CC4554A9547EE4038C1B27"/>
    <w:rsid w:val="003D68D5"/>
  </w:style>
  <w:style w:type="paragraph" w:customStyle="1" w:styleId="1FBDB792F48244C391837B35C26529AC">
    <w:name w:val="1FBDB792F48244C391837B35C26529AC"/>
    <w:rsid w:val="003D68D5"/>
  </w:style>
  <w:style w:type="paragraph" w:customStyle="1" w:styleId="ECE91E97B31C484AB4A0556DCACE01D6">
    <w:name w:val="ECE91E97B31C484AB4A0556DCACE01D6"/>
    <w:rsid w:val="003D68D5"/>
  </w:style>
  <w:style w:type="paragraph" w:customStyle="1" w:styleId="557FE0E3DDFE4A50ACA24C6AB8C2BCD7">
    <w:name w:val="557FE0E3DDFE4A50ACA24C6AB8C2BCD7"/>
    <w:rsid w:val="003D68D5"/>
  </w:style>
  <w:style w:type="paragraph" w:customStyle="1" w:styleId="855BDFFAAB684F53A0092D89F5096E84">
    <w:name w:val="855BDFFAAB684F53A0092D89F5096E84"/>
    <w:rsid w:val="003D68D5"/>
  </w:style>
  <w:style w:type="paragraph" w:customStyle="1" w:styleId="84C6D713204D4EEF93B8A23039B684FD">
    <w:name w:val="84C6D713204D4EEF93B8A23039B684FD"/>
    <w:rsid w:val="003D68D5"/>
  </w:style>
  <w:style w:type="paragraph" w:customStyle="1" w:styleId="CC01234BCD2646AFAE1D479E19D57DA0">
    <w:name w:val="CC01234BCD2646AFAE1D479E19D57DA0"/>
    <w:rsid w:val="00091CBB"/>
    <w:pPr>
      <w:spacing w:after="200" w:line="276" w:lineRule="auto"/>
    </w:pPr>
  </w:style>
  <w:style w:type="paragraph" w:customStyle="1" w:styleId="BF56CAF892BC4925922B17BC34E93613">
    <w:name w:val="BF56CAF892BC4925922B17BC34E93613"/>
    <w:rsid w:val="00091CBB"/>
    <w:pPr>
      <w:spacing w:after="200" w:line="276" w:lineRule="auto"/>
    </w:pPr>
  </w:style>
  <w:style w:type="paragraph" w:customStyle="1" w:styleId="84C2547F8FB44DCA939A11F260D0E27A">
    <w:name w:val="84C2547F8FB44DCA939A11F260D0E27A"/>
    <w:rsid w:val="00091C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77A74-37A4-4FA2-B1DE-2BACD8B9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19</TotalTime>
  <Pages>10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Corporate Edition</cp:lastModifiedBy>
  <cp:revision>69</cp:revision>
  <cp:lastPrinted>2020-02-09T10:48:00Z</cp:lastPrinted>
  <dcterms:created xsi:type="dcterms:W3CDTF">2020-02-10T06:48:00Z</dcterms:created>
  <dcterms:modified xsi:type="dcterms:W3CDTF">2020-02-10T09:16:00Z</dcterms:modified>
</cp:coreProperties>
</file>